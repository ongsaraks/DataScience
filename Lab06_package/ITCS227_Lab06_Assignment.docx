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F230" w14:textId="08C21CB5" w:rsidR="00AF10FE" w:rsidRPr="00AF10FE" w:rsidRDefault="000B321D" w:rsidP="00AF10FE">
      <w:pPr>
        <w:pStyle w:val="Heading1"/>
        <w:numPr>
          <w:ilvl w:val="0"/>
          <w:numId w:val="0"/>
        </w:numPr>
        <w:ind w:left="432" w:hanging="432"/>
      </w:pPr>
      <w:bookmarkStart w:id="0" w:name="X42e90fc96baae3dc31856514dbeb90ed96f01ba"/>
      <w:r w:rsidRPr="000B321D">
        <w:t>ITCS227_Lab0</w:t>
      </w:r>
      <w:r>
        <w:t>6</w:t>
      </w:r>
      <w:r w:rsidRPr="000B321D">
        <w:t>_Assignment</w:t>
      </w:r>
      <w:r w:rsidR="001A450F" w:rsidRPr="005B710D">
        <w:t>: Introduction to Statistical Learning</w:t>
      </w:r>
      <w:r w:rsidR="001A427D">
        <w:t xml:space="preserve"> (By Hand)</w:t>
      </w:r>
      <w:r w:rsidR="00AF10FE">
        <w:br/>
      </w:r>
    </w:p>
    <w:p w14:paraId="69CF1F31" w14:textId="19D3EEF9" w:rsidR="00AF10FE" w:rsidRPr="00AF10FE" w:rsidRDefault="00AF10FE" w:rsidP="00AF10FE">
      <w:pPr>
        <w:pStyle w:val="IntenseQuote"/>
        <w:ind w:left="432"/>
      </w:pPr>
      <w:r>
        <w:t>Objective: By the end of this worksheet you will know how a classification decision line works, how model errors are calculated and steps towards designing dataset data collection for modelling tasks.</w:t>
      </w:r>
    </w:p>
    <w:p w14:paraId="1A605F20" w14:textId="7283882B" w:rsidR="00AF10FE" w:rsidRPr="00AF10FE" w:rsidRDefault="00AF10FE" w:rsidP="00AF10FE">
      <w:pPr>
        <w:rPr>
          <w:b/>
          <w:bCs/>
        </w:rPr>
      </w:pPr>
      <w:r>
        <w:rPr>
          <w:b/>
          <w:bCs/>
        </w:rPr>
        <w:br/>
      </w:r>
      <w:r w:rsidRPr="00AF10FE">
        <w:rPr>
          <w:b/>
          <w:bCs/>
        </w:rPr>
        <w:t>In</w:t>
      </w:r>
      <w:r>
        <w:rPr>
          <w:b/>
          <w:bCs/>
        </w:rPr>
        <w:t>s</w:t>
      </w:r>
      <w:r w:rsidRPr="00AF10FE">
        <w:rPr>
          <w:b/>
          <w:bCs/>
        </w:rPr>
        <w:t>tructions:</w:t>
      </w:r>
    </w:p>
    <w:p w14:paraId="20B015E0" w14:textId="21068E89" w:rsidR="00AF10FE" w:rsidRPr="00AF10FE" w:rsidRDefault="00AF10FE" w:rsidP="00AF10FE">
      <w:pPr>
        <w:pStyle w:val="ListParagraph"/>
        <w:numPr>
          <w:ilvl w:val="0"/>
          <w:numId w:val="41"/>
        </w:numPr>
      </w:pPr>
      <w:r w:rsidRPr="00AF10FE">
        <w:t xml:space="preserve">Append your ID at the end of this Word file name. For example, </w:t>
      </w:r>
      <w:r w:rsidRPr="002B430E">
        <w:rPr>
          <w:b/>
          <w:bCs/>
        </w:rPr>
        <w:t>ITCS227_Lab06_Assignment_6788123.docx</w:t>
      </w:r>
    </w:p>
    <w:p w14:paraId="22FBC777" w14:textId="77777777" w:rsidR="00AF10FE" w:rsidRPr="00AF10FE" w:rsidRDefault="00AF10FE" w:rsidP="00AF10FE">
      <w:pPr>
        <w:pStyle w:val="ListParagraph"/>
        <w:numPr>
          <w:ilvl w:val="0"/>
          <w:numId w:val="41"/>
        </w:numPr>
      </w:pPr>
      <w:r w:rsidRPr="00AF10FE">
        <w:t>Complete each task in the lab.</w:t>
      </w:r>
    </w:p>
    <w:p w14:paraId="3EF42A07" w14:textId="77777777" w:rsidR="00AF10FE" w:rsidRPr="00AF10FE" w:rsidRDefault="00AF10FE" w:rsidP="00AF10FE">
      <w:pPr>
        <w:pStyle w:val="ListParagraph"/>
        <w:numPr>
          <w:ilvl w:val="0"/>
          <w:numId w:val="41"/>
        </w:numPr>
      </w:pPr>
      <w:r w:rsidRPr="00AF10FE">
        <w:t>Once finished, raise your hand to call a TA.</w:t>
      </w:r>
    </w:p>
    <w:p w14:paraId="45DBCE34" w14:textId="77777777" w:rsidR="00AF10FE" w:rsidRPr="00AF10FE" w:rsidRDefault="00AF10FE" w:rsidP="00AF10FE">
      <w:pPr>
        <w:pStyle w:val="ListParagraph"/>
        <w:numPr>
          <w:ilvl w:val="0"/>
          <w:numId w:val="41"/>
        </w:numPr>
      </w:pPr>
      <w:r w:rsidRPr="00AF10FE">
        <w:t>The TA will check your work and give you an appropriate score.</w:t>
      </w:r>
    </w:p>
    <w:p w14:paraId="655CDFC8" w14:textId="70A1DBCB" w:rsidR="00AF10FE" w:rsidRDefault="00AF10FE" w:rsidP="00462640">
      <w:pPr>
        <w:pStyle w:val="ListParagraph"/>
        <w:numPr>
          <w:ilvl w:val="0"/>
          <w:numId w:val="41"/>
        </w:numPr>
        <w:rPr>
          <w:b/>
          <w:bCs/>
        </w:rPr>
      </w:pPr>
      <w:r w:rsidRPr="00AF10FE">
        <w:t xml:space="preserve">Submit the DOCX to </w:t>
      </w:r>
      <w:proofErr w:type="spellStart"/>
      <w:r w:rsidRPr="00AF10FE">
        <w:t>MyCourse</w:t>
      </w:r>
      <w:proofErr w:type="spellEnd"/>
      <w:r w:rsidRPr="00AF10FE">
        <w:t xml:space="preserve"> as record-keeping.</w:t>
      </w:r>
      <w:r w:rsidR="00B47A5E" w:rsidRPr="00AF10FE">
        <w:rPr>
          <w:b/>
          <w:bCs/>
        </w:rPr>
        <w:br/>
      </w:r>
    </w:p>
    <w:p w14:paraId="0C79DBEE" w14:textId="77777777" w:rsidR="00AF10FE" w:rsidRDefault="00AF10FE">
      <w:pPr>
        <w:rPr>
          <w:b/>
          <w:bCs/>
        </w:rPr>
      </w:pPr>
      <w:r>
        <w:rPr>
          <w:b/>
          <w:bCs/>
        </w:rPr>
        <w:br w:type="page"/>
      </w:r>
    </w:p>
    <w:p w14:paraId="6CDD4B01" w14:textId="4CF1E366" w:rsidR="00DC14D4" w:rsidRPr="005B710D" w:rsidRDefault="00E15E2D" w:rsidP="00886A1A">
      <w:pPr>
        <w:pStyle w:val="Heading1"/>
      </w:pPr>
      <w:bookmarkStart w:id="1" w:name="X173ff98374ce5be5ff35950094c2813c778a77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ADACFF" wp14:editId="3AB796D2">
                <wp:simplePos x="0" y="0"/>
                <wp:positionH relativeFrom="column">
                  <wp:posOffset>3939384</wp:posOffset>
                </wp:positionH>
                <wp:positionV relativeFrom="paragraph">
                  <wp:posOffset>671339</wp:posOffset>
                </wp:positionV>
                <wp:extent cx="1915064" cy="2941608"/>
                <wp:effectExtent l="0" t="0" r="28575" b="30480"/>
                <wp:wrapNone/>
                <wp:docPr id="128488543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4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AB99" id="Straight Connector 4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52.85pt" to="461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90CC8F" wp14:editId="3FF055AE">
                <wp:simplePos x="0" y="0"/>
                <wp:positionH relativeFrom="column">
                  <wp:posOffset>560717</wp:posOffset>
                </wp:positionH>
                <wp:positionV relativeFrom="paragraph">
                  <wp:posOffset>694426</wp:posOffset>
                </wp:positionV>
                <wp:extent cx="1915064" cy="2941608"/>
                <wp:effectExtent l="0" t="0" r="28575" b="30480"/>
                <wp:wrapNone/>
                <wp:docPr id="87561745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4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4E56" id="Straight Connector 4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54.7pt" to="194.9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F73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A67575" wp14:editId="3B69585C">
                <wp:simplePos x="0" y="0"/>
                <wp:positionH relativeFrom="column">
                  <wp:posOffset>3095625</wp:posOffset>
                </wp:positionH>
                <wp:positionV relativeFrom="paragraph">
                  <wp:posOffset>266700</wp:posOffset>
                </wp:positionV>
                <wp:extent cx="0" cy="3352800"/>
                <wp:effectExtent l="1905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1815D"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21pt" to="243.7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" strokecolor="#ed7d31 [3205]" strokeweight="3pt">
                <v:stroke dashstyle="dash"/>
              </v:line>
            </w:pict>
          </mc:Fallback>
        </mc:AlternateContent>
      </w:r>
      <w:r w:rsidR="00C81D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6D02F" wp14:editId="47293887">
                <wp:simplePos x="0" y="0"/>
                <wp:positionH relativeFrom="column">
                  <wp:posOffset>4210050</wp:posOffset>
                </wp:positionH>
                <wp:positionV relativeFrom="paragraph">
                  <wp:posOffset>209550</wp:posOffset>
                </wp:positionV>
                <wp:extent cx="1181100" cy="2952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C0380" w14:textId="5607C110" w:rsidR="00C81D73" w:rsidRDefault="002C504C">
                            <w:r>
                              <w:t>Test</w:t>
                            </w:r>
                            <w:r w:rsidR="00C81D73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6D02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31.5pt;margin-top:16.5pt;width:93pt;height:2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" fillcolor="#ffc000 [3207]" strokecolor="#7f5f00 [1607]" strokeweight="1pt">
                <v:textbox>
                  <w:txbxContent>
                    <w:p w14:paraId="7A2C0380" w14:textId="5607C110" w:rsidR="00C81D73" w:rsidRDefault="002C504C">
                      <w:r>
                        <w:t>Test</w:t>
                      </w:r>
                      <w:r w:rsidR="00C81D73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C81D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7146D5" wp14:editId="30CFDFD5">
                <wp:simplePos x="0" y="0"/>
                <wp:positionH relativeFrom="column">
                  <wp:posOffset>923925</wp:posOffset>
                </wp:positionH>
                <wp:positionV relativeFrom="paragraph">
                  <wp:posOffset>209550</wp:posOffset>
                </wp:positionV>
                <wp:extent cx="990600" cy="2952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30EB" w14:textId="0E948B59" w:rsidR="00C81D73" w:rsidRDefault="00C81D73">
                            <w: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146D5" id="Text Box 41" o:spid="_x0000_s1027" type="#_x0000_t202" style="position:absolute;left:0;text-align:left;margin-left:72.75pt;margin-top:16.5pt;width:78pt;height:2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" fillcolor="#4472c4 [3204]" strokecolor="#1f3763 [1604]" strokeweight="1pt">
                <v:textbox>
                  <w:txbxContent>
                    <w:p w14:paraId="0EB030EB" w14:textId="0E948B59" w:rsidR="00C81D73" w:rsidRDefault="00C81D73">
                      <w:r>
                        <w:t>Train Data</w:t>
                      </w:r>
                    </w:p>
                  </w:txbxContent>
                </v:textbox>
              </v:shape>
            </w:pict>
          </mc:Fallback>
        </mc:AlternateContent>
      </w:r>
      <w:r w:rsidR="002F0A42" w:rsidRPr="005B710D">
        <w:rPr>
          <w:noProof/>
        </w:rPr>
        <w:drawing>
          <wp:anchor distT="0" distB="0" distL="114300" distR="114300" simplePos="0" relativeHeight="251705344" behindDoc="0" locked="0" layoutInCell="1" allowOverlap="1" wp14:anchorId="5D4A508D" wp14:editId="5681590B">
            <wp:simplePos x="0" y="0"/>
            <wp:positionH relativeFrom="column">
              <wp:posOffset>-558742</wp:posOffset>
            </wp:positionH>
            <wp:positionV relativeFrom="paragraph">
              <wp:posOffset>316230</wp:posOffset>
            </wp:positionV>
            <wp:extent cx="7037705" cy="34912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C3E">
        <w:t xml:space="preserve">Making </w:t>
      </w:r>
      <w:r w:rsidR="001A450F" w:rsidRPr="005B710D">
        <w:t>decision line</w:t>
      </w:r>
      <w:r w:rsidR="00886A1A">
        <w:t>s</w:t>
      </w:r>
      <w:r w:rsidR="00877C3E">
        <w:t xml:space="preserve"> in data:</w:t>
      </w:r>
    </w:p>
    <w:bookmarkEnd w:id="0"/>
    <w:bookmarkEnd w:id="1"/>
    <w:p w14:paraId="0093499F" w14:textId="4B6346C0" w:rsidR="008D29B3" w:rsidRPr="005B710D" w:rsidRDefault="008D29B3" w:rsidP="008D29B3">
      <w:pPr>
        <w:rPr>
          <w:rFonts w:cs="Arial"/>
          <w:szCs w:val="20"/>
        </w:rPr>
      </w:pPr>
    </w:p>
    <w:p w14:paraId="7194A013" w14:textId="1138DF02" w:rsidR="0010739E" w:rsidRPr="0010739E" w:rsidRDefault="0010739E" w:rsidP="0048779E">
      <w:pPr>
        <w:pStyle w:val="ListParagraph"/>
        <w:numPr>
          <w:ilvl w:val="0"/>
          <w:numId w:val="15"/>
        </w:numPr>
        <w:ind w:left="360"/>
        <w:rPr>
          <w:rFonts w:cs="Arial"/>
          <w:szCs w:val="20"/>
        </w:rPr>
      </w:pPr>
      <w:r w:rsidRPr="0010739E">
        <w:rPr>
          <w:rFonts w:cs="Arial"/>
          <w:szCs w:val="20"/>
        </w:rPr>
        <w:t>Above is some data with two classes shown by shapes (</w:t>
      </w:r>
      <w:r w:rsidRPr="00EA0CA6">
        <w:rPr>
          <w:rFonts w:cs="Arial"/>
          <w:b/>
          <w:bCs/>
          <w:szCs w:val="20"/>
        </w:rPr>
        <w:t>white triangles</w:t>
      </w:r>
      <w:r w:rsidR="008255EA">
        <w:rPr>
          <w:rFonts w:cs="Arial"/>
          <w:b/>
          <w:bCs/>
          <w:szCs w:val="20"/>
        </w:rPr>
        <w:t xml:space="preserve"> </w:t>
      </w:r>
      <w:r w:rsidR="008255EA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5FAEFDDB" wp14:editId="23C3AA04">
                <wp:extent cx="157035" cy="109220"/>
                <wp:effectExtent l="19050" t="0" r="33655" b="43180"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035" cy="10922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2B1B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width:12.35pt;height:8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" fillcolor="white [3201]" strokecolor="black [3213]" strokeweight="1pt">
                <w10:anchorlock/>
              </v:shape>
            </w:pict>
          </mc:Fallback>
        </mc:AlternateContent>
      </w:r>
      <w:r w:rsidRPr="00EA0CA6">
        <w:rPr>
          <w:rFonts w:cs="Arial"/>
          <w:b/>
          <w:bCs/>
          <w:szCs w:val="20"/>
        </w:rPr>
        <w:t xml:space="preserve"> and black dots</w:t>
      </w:r>
      <w:r w:rsidR="008255EA">
        <w:rPr>
          <w:rFonts w:cs="Arial"/>
          <w:b/>
          <w:bCs/>
          <w:szCs w:val="20"/>
        </w:rPr>
        <w:t xml:space="preserve"> </w:t>
      </w:r>
      <w:r w:rsidR="008255EA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289E7266" wp14:editId="10FBF06C">
                <wp:extent cx="97155" cy="97155"/>
                <wp:effectExtent l="0" t="0" r="17145" b="17145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4948F1" id="Oval 8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Pr="0010739E">
        <w:rPr>
          <w:rFonts w:cs="Arial"/>
          <w:szCs w:val="20"/>
        </w:rPr>
        <w:t xml:space="preserve">). </w:t>
      </w:r>
      <w:r w:rsidR="008255EA">
        <w:rPr>
          <w:rFonts w:cs="Arial"/>
          <w:szCs w:val="20"/>
        </w:rPr>
        <w:br/>
      </w:r>
      <w:r w:rsidR="00EF2B7B" w:rsidRPr="00693A6F">
        <w:rPr>
          <w:rFonts w:cs="Arial"/>
          <w:b/>
          <w:bCs/>
          <w:szCs w:val="20"/>
        </w:rPr>
        <w:t xml:space="preserve">With your hand, cover up the </w:t>
      </w:r>
      <w:r w:rsidR="002C504C">
        <w:rPr>
          <w:rFonts w:cs="Arial"/>
          <w:b/>
          <w:bCs/>
          <w:color w:val="BF8F00" w:themeColor="accent4" w:themeShade="BF"/>
          <w:szCs w:val="20"/>
          <w:u w:val="single"/>
        </w:rPr>
        <w:t>test</w:t>
      </w:r>
      <w:r w:rsidRPr="00693A6F">
        <w:rPr>
          <w:rFonts w:cs="Arial"/>
          <w:b/>
          <w:bCs/>
          <w:color w:val="BF8F00" w:themeColor="accent4" w:themeShade="BF"/>
          <w:szCs w:val="20"/>
          <w:u w:val="single"/>
        </w:rPr>
        <w:t xml:space="preserve"> data</w:t>
      </w:r>
      <w:r w:rsidRPr="00693A6F">
        <w:rPr>
          <w:rFonts w:cs="Arial"/>
          <w:color w:val="BF8F00" w:themeColor="accent4" w:themeShade="BF"/>
          <w:szCs w:val="20"/>
        </w:rPr>
        <w:t xml:space="preserve"> </w:t>
      </w:r>
      <w:r w:rsidRPr="0010739E">
        <w:rPr>
          <w:rFonts w:cs="Arial"/>
          <w:szCs w:val="20"/>
        </w:rPr>
        <w:t>(the plot on the right) and then answer the question below.</w:t>
      </w:r>
      <w:r w:rsidRPr="0010739E">
        <w:rPr>
          <w:rFonts w:cs="Arial"/>
          <w:szCs w:val="20"/>
        </w:rPr>
        <w:br/>
      </w:r>
    </w:p>
    <w:p w14:paraId="2D8E48D3" w14:textId="0FB08629" w:rsidR="00127A1E" w:rsidRPr="00E57867" w:rsidRDefault="00C216D8" w:rsidP="0048779E">
      <w:pPr>
        <w:pStyle w:val="ListParagraph"/>
        <w:numPr>
          <w:ilvl w:val="1"/>
          <w:numId w:val="15"/>
        </w:numPr>
        <w:ind w:left="720"/>
        <w:rPr>
          <w:rFonts w:cs="Arial"/>
          <w:i/>
          <w:iCs/>
          <w:szCs w:val="20"/>
        </w:rPr>
      </w:pPr>
      <w:r w:rsidRPr="0044464E">
        <w:rPr>
          <w:rFonts w:cs="Arial"/>
          <w:b/>
          <w:bCs/>
          <w:szCs w:val="20"/>
        </w:rPr>
        <w:t>D</w:t>
      </w:r>
      <w:r w:rsidR="00F07972" w:rsidRPr="0044464E">
        <w:rPr>
          <w:rFonts w:cs="Arial"/>
          <w:b/>
          <w:bCs/>
          <w:szCs w:val="20"/>
        </w:rPr>
        <w:t>raw a straight line across the</w:t>
      </w:r>
      <w:r w:rsidR="00F07972" w:rsidRPr="00127A1E">
        <w:rPr>
          <w:rFonts w:cs="Arial"/>
          <w:szCs w:val="20"/>
        </w:rPr>
        <w:t xml:space="preserve"> </w:t>
      </w:r>
      <w:r w:rsidR="00F07972" w:rsidRPr="0044464E">
        <w:rPr>
          <w:rFonts w:cs="Arial"/>
          <w:b/>
          <w:bCs/>
          <w:color w:val="4472C4" w:themeColor="accent1"/>
          <w:sz w:val="22"/>
          <w:szCs w:val="22"/>
          <w:u w:val="single"/>
        </w:rPr>
        <w:t>train data</w:t>
      </w:r>
      <w:r w:rsidR="0044464E">
        <w:rPr>
          <w:rFonts w:cs="Arial"/>
          <w:szCs w:val="20"/>
        </w:rPr>
        <w:t xml:space="preserve"> plot</w:t>
      </w:r>
      <w:r w:rsidR="00F07972" w:rsidRPr="00127A1E">
        <w:rPr>
          <w:rFonts w:cs="Arial"/>
          <w:szCs w:val="20"/>
        </w:rPr>
        <w:t xml:space="preserve"> as a </w:t>
      </w:r>
      <w:r w:rsidR="00F07972" w:rsidRPr="0044464E">
        <w:rPr>
          <w:rFonts w:cs="Arial"/>
          <w:b/>
          <w:bCs/>
          <w:szCs w:val="20"/>
        </w:rPr>
        <w:t xml:space="preserve">good separating line for the </w:t>
      </w:r>
      <w:r w:rsidR="00884E46">
        <w:rPr>
          <w:rFonts w:cs="Arial"/>
          <w:b/>
          <w:bCs/>
          <w:szCs w:val="20"/>
        </w:rPr>
        <w:t xml:space="preserve">two types of </w:t>
      </w:r>
      <w:r w:rsidR="00F07972" w:rsidRPr="0044464E">
        <w:rPr>
          <w:rFonts w:cs="Arial"/>
          <w:b/>
          <w:bCs/>
          <w:szCs w:val="20"/>
        </w:rPr>
        <w:t>points</w:t>
      </w:r>
      <w:r w:rsidR="00F07972" w:rsidRPr="00127A1E">
        <w:rPr>
          <w:rFonts w:cs="Arial"/>
          <w:szCs w:val="20"/>
        </w:rPr>
        <w:t>.</w:t>
      </w:r>
      <w:r w:rsidR="00521270">
        <w:rPr>
          <w:rFonts w:cs="Arial"/>
          <w:szCs w:val="20"/>
        </w:rPr>
        <w:t xml:space="preserve"> </w:t>
      </w:r>
      <w:r w:rsidR="002D3DB0">
        <w:rPr>
          <w:rFonts w:cs="Arial"/>
          <w:szCs w:val="20"/>
        </w:rPr>
        <w:br/>
      </w:r>
      <w:r w:rsidR="00521270" w:rsidRPr="00521270">
        <w:rPr>
          <w:rFonts w:cs="Arial"/>
          <w:szCs w:val="20"/>
        </w:rPr>
        <w:t xml:space="preserve">One side of the line should be </w:t>
      </w:r>
      <w:r w:rsidR="00521270">
        <w:rPr>
          <w:rFonts w:cs="Arial"/>
          <w:szCs w:val="20"/>
        </w:rPr>
        <w:t xml:space="preserve">for </w:t>
      </w:r>
      <w:r w:rsidR="00521270" w:rsidRPr="00521270">
        <w:rPr>
          <w:rFonts w:cs="Arial"/>
          <w:szCs w:val="20"/>
        </w:rPr>
        <w:t>the white-triangles</w:t>
      </w:r>
      <w:r w:rsidR="002D3DB0">
        <w:rPr>
          <w:rFonts w:cs="Arial"/>
          <w:szCs w:val="20"/>
        </w:rPr>
        <w:t xml:space="preserve"> </w:t>
      </w:r>
      <w:r w:rsidR="002D3DB0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74EADDDF" wp14:editId="714EAC92">
                <wp:extent cx="157035" cy="109220"/>
                <wp:effectExtent l="19050" t="0" r="33655" b="43180"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035" cy="10922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41BE7" id="Isosceles Triangle 10" o:spid="_x0000_s1026" type="#_x0000_t5" style="width:12.35pt;height:8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" fillcolor="white [3201]" strokecolor="black [3213]" strokeweight="1pt">
                <w10:anchorlock/>
              </v:shape>
            </w:pict>
          </mc:Fallback>
        </mc:AlternateContent>
      </w:r>
      <w:r w:rsidR="00521270" w:rsidRPr="00521270">
        <w:rPr>
          <w:rFonts w:cs="Arial"/>
          <w:szCs w:val="20"/>
        </w:rPr>
        <w:t xml:space="preserve">, and the other side should be </w:t>
      </w:r>
      <w:r w:rsidR="00521270">
        <w:rPr>
          <w:rFonts w:cs="Arial"/>
          <w:szCs w:val="20"/>
        </w:rPr>
        <w:t xml:space="preserve">for </w:t>
      </w:r>
      <w:r w:rsidR="00521270" w:rsidRPr="00521270">
        <w:rPr>
          <w:rFonts w:cs="Arial"/>
          <w:szCs w:val="20"/>
        </w:rPr>
        <w:t>black-dots</w:t>
      </w:r>
      <w:r w:rsidR="002D3DB0">
        <w:rPr>
          <w:rFonts w:cs="Arial"/>
          <w:szCs w:val="20"/>
        </w:rPr>
        <w:t xml:space="preserve"> </w:t>
      </w:r>
      <w:r w:rsidR="002D3DB0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3EAB3365" wp14:editId="48DF7AFD">
                <wp:extent cx="97155" cy="97155"/>
                <wp:effectExtent l="0" t="0" r="17145" b="17145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1DA9900" id="Oval 12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21270" w:rsidRPr="00521270">
        <w:rPr>
          <w:rFonts w:cs="Arial"/>
          <w:szCs w:val="20"/>
        </w:rPr>
        <w:t>.</w:t>
      </w:r>
      <w:r w:rsidR="00521270">
        <w:rPr>
          <w:rFonts w:cs="Arial"/>
          <w:szCs w:val="20"/>
        </w:rPr>
        <w:t xml:space="preserve"> </w:t>
      </w:r>
    </w:p>
    <w:p w14:paraId="4E7863C5" w14:textId="10E8F431" w:rsidR="00127A1E" w:rsidRPr="00127A1E" w:rsidRDefault="008C4504" w:rsidP="006C17DE">
      <w:pPr>
        <w:pStyle w:val="IntenseQuote"/>
        <w:rPr>
          <w:rFonts w:cs="Arial"/>
          <w:i w:val="0"/>
          <w:iCs w:val="0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3112" wp14:editId="29E4830F">
                <wp:simplePos x="0" y="0"/>
                <wp:positionH relativeFrom="column">
                  <wp:posOffset>-137891</wp:posOffset>
                </wp:positionH>
                <wp:positionV relativeFrom="paragraph">
                  <wp:posOffset>180867</wp:posOffset>
                </wp:positionV>
                <wp:extent cx="448573" cy="241539"/>
                <wp:effectExtent l="0" t="0" r="2794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3" cy="2415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1DA6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.25pt" to="24.4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6C17DE">
        <w:rPr>
          <w:rFonts w:cs="Arial"/>
          <w:szCs w:val="20"/>
        </w:rPr>
        <w:t xml:space="preserve">1. </w:t>
      </w:r>
      <w:r w:rsidR="00C216D8">
        <w:rPr>
          <w:rFonts w:cs="Arial"/>
          <w:szCs w:val="20"/>
        </w:rPr>
        <w:t>You can u</w:t>
      </w:r>
      <w:r w:rsidR="00C216D8" w:rsidRPr="00127A1E">
        <w:rPr>
          <w:rFonts w:cs="Arial"/>
          <w:szCs w:val="20"/>
        </w:rPr>
        <w:t>s</w:t>
      </w:r>
      <w:r w:rsidR="00C216D8">
        <w:rPr>
          <w:rFonts w:cs="Arial"/>
          <w:szCs w:val="20"/>
        </w:rPr>
        <w:t>e</w:t>
      </w:r>
      <w:r w:rsidR="00C216D8" w:rsidRPr="00127A1E">
        <w:rPr>
          <w:rFonts w:cs="Arial"/>
          <w:szCs w:val="20"/>
        </w:rPr>
        <w:t xml:space="preserve"> Word’s line tool: </w:t>
      </w:r>
      <w:r w:rsidR="00C216D8" w:rsidRPr="00EF2B7B">
        <w:rPr>
          <w:rFonts w:cs="Arial"/>
          <w:b/>
          <w:bCs/>
          <w:szCs w:val="20"/>
        </w:rPr>
        <w:t>[Insert-&gt;Shapes-&gt;Line</w:t>
      </w:r>
      <w:r w:rsidR="00C216D8" w:rsidRPr="00127A1E">
        <w:rPr>
          <w:rFonts w:cs="Arial"/>
          <w:szCs w:val="20"/>
        </w:rPr>
        <w:t>]</w:t>
      </w:r>
      <w:r w:rsidR="00C216D8">
        <w:rPr>
          <w:rFonts w:cs="Arial"/>
          <w:szCs w:val="20"/>
        </w:rPr>
        <w:t xml:space="preserve"> to draw a lin</w:t>
      </w:r>
      <w:r>
        <w:rPr>
          <w:rFonts w:cs="Arial"/>
          <w:szCs w:val="20"/>
        </w:rPr>
        <w:t>e.</w:t>
      </w:r>
      <w:r>
        <w:rPr>
          <w:rFonts w:cs="Arial"/>
          <w:szCs w:val="20"/>
        </w:rPr>
        <w:br/>
        <w:t xml:space="preserve"> Or use this red line (left).</w:t>
      </w:r>
      <w:r w:rsidR="00C216D8">
        <w:rPr>
          <w:rStyle w:val="IntenseQuoteChar"/>
          <w:i/>
          <w:iCs/>
        </w:rPr>
        <w:br/>
      </w:r>
      <w:r w:rsidR="006C17DE">
        <w:rPr>
          <w:rStyle w:val="IntenseQuoteChar"/>
          <w:i/>
          <w:iCs/>
        </w:rPr>
        <w:t>2.</w:t>
      </w:r>
      <w:r w:rsidR="00127A1E" w:rsidRPr="00127A1E">
        <w:rPr>
          <w:rStyle w:val="IntenseQuoteChar"/>
          <w:i/>
          <w:iCs/>
        </w:rPr>
        <w:t xml:space="preserve"> There’s no perfect straight-line for our data</w:t>
      </w:r>
      <w:r w:rsidR="00302546">
        <w:rPr>
          <w:rStyle w:val="IntenseQuoteChar"/>
          <w:i/>
          <w:iCs/>
        </w:rPr>
        <w:t>set</w:t>
      </w:r>
      <w:r w:rsidR="00127A1E" w:rsidRPr="00127A1E">
        <w:rPr>
          <w:rStyle w:val="IntenseQuoteChar"/>
          <w:i/>
          <w:iCs/>
        </w:rPr>
        <w:t>, so you can choose any line</w:t>
      </w:r>
      <w:r w:rsidR="00693A6F">
        <w:rPr>
          <w:rStyle w:val="IntenseQuoteChar"/>
          <w:i/>
          <w:iCs/>
        </w:rPr>
        <w:t>. The ideal line will separate both classes perfectly.</w:t>
      </w:r>
    </w:p>
    <w:p w14:paraId="4BB794E5" w14:textId="20AA2822" w:rsidR="00A0329A" w:rsidRPr="00652125" w:rsidRDefault="00A0329A" w:rsidP="004260FF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 xml:space="preserve">Hint (expand for </w:t>
      </w:r>
      <w:r w:rsidR="006852B6">
        <w:rPr>
          <w:color w:val="00B0F0"/>
        </w:rPr>
        <w:t xml:space="preserve">a </w:t>
      </w:r>
      <w:r w:rsidRPr="00652125">
        <w:rPr>
          <w:color w:val="00B0F0"/>
        </w:rPr>
        <w:t>helpful hint):</w:t>
      </w:r>
    </w:p>
    <w:p w14:paraId="5F6E65CB" w14:textId="37279737" w:rsidR="00A0329A" w:rsidRDefault="00A0329A" w:rsidP="001A2FDF">
      <w:pPr>
        <w:pStyle w:val="IntenseQuote"/>
      </w:pPr>
      <w:r w:rsidRPr="00A0329A">
        <w:t xml:space="preserve">Here’s the kind of </w:t>
      </w:r>
      <w:r w:rsidR="006E4D12">
        <w:t xml:space="preserve">straight </w:t>
      </w:r>
      <w:r w:rsidRPr="00A0329A">
        <w:t>line you need to draw</w:t>
      </w:r>
      <w:r w:rsidR="006E4D12">
        <w:t>.</w:t>
      </w:r>
      <w:r w:rsidR="00D54DF6">
        <w:t xml:space="preserve"> </w:t>
      </w:r>
      <w:r w:rsidR="00D923DA">
        <w:br/>
        <w:t>I</w:t>
      </w:r>
      <w:r w:rsidR="00966E82">
        <w:t xml:space="preserve">t </w:t>
      </w:r>
      <w:r w:rsidR="00671DEF">
        <w:t>*</w:t>
      </w:r>
      <w:r w:rsidR="00966E82">
        <w:t>mostly</w:t>
      </w:r>
      <w:r w:rsidR="00671DEF">
        <w:t>*</w:t>
      </w:r>
      <w:r w:rsidR="00966E82">
        <w:t xml:space="preserve"> separates the data-points</w:t>
      </w:r>
      <w:r w:rsidR="00E55FCB">
        <w:t xml:space="preserve"> of the two classe</w:t>
      </w:r>
      <w:r w:rsidR="00D923DA">
        <w:t>s</w:t>
      </w:r>
      <w:r w:rsidR="00EA4D45">
        <w:t>, but there are still some errors.</w:t>
      </w:r>
    </w:p>
    <w:p w14:paraId="7D5A7A9E" w14:textId="0598D2B8" w:rsidR="00A0329A" w:rsidRPr="00A0329A" w:rsidRDefault="004E0E49" w:rsidP="00D923DA">
      <w:pPr>
        <w:pStyle w:val="IntenseQuote"/>
        <w:jc w:val="center"/>
      </w:pPr>
      <w:r>
        <w:rPr>
          <w:noProof/>
        </w:rPr>
        <w:drawing>
          <wp:inline distT="0" distB="0" distL="0" distR="0" wp14:anchorId="48B239C8" wp14:editId="0802E516">
            <wp:extent cx="1276190" cy="11714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6EFA" w14:textId="3DC29479" w:rsidR="00B73210" w:rsidRDefault="00A0329A" w:rsidP="00AA3EDA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lastRenderedPageBreak/>
        <w:t>C</w:t>
      </w:r>
      <w:r w:rsidR="00E57867" w:rsidRPr="00652125">
        <w:rPr>
          <w:color w:val="00B0F0"/>
        </w:rPr>
        <w:t>ontinue questions</w:t>
      </w:r>
      <w:r w:rsidR="00B73210">
        <w:rPr>
          <w:color w:val="00B0F0"/>
        </w:rPr>
        <w:t xml:space="preserve"> below</w:t>
      </w:r>
      <w:r w:rsidR="00E57867" w:rsidRPr="00652125">
        <w:rPr>
          <w:color w:val="00B0F0"/>
        </w:rPr>
        <w:t>:</w:t>
      </w:r>
    </w:p>
    <w:p w14:paraId="6CC6BCCC" w14:textId="77777777" w:rsidR="00AA3EDA" w:rsidRPr="00AA3EDA" w:rsidRDefault="00AA3EDA" w:rsidP="00AA3EDA"/>
    <w:p w14:paraId="591FA0FF" w14:textId="631C64CB" w:rsidR="00F07972" w:rsidRPr="00D65554" w:rsidRDefault="00AA3EDA" w:rsidP="000A2698">
      <w:pPr>
        <w:pStyle w:val="ListParagraph"/>
        <w:numPr>
          <w:ilvl w:val="1"/>
          <w:numId w:val="15"/>
        </w:numPr>
        <w:ind w:left="720"/>
        <w:rPr>
          <w:rFonts w:cs="Arial"/>
          <w:i/>
          <w:iCs/>
          <w:szCs w:val="20"/>
        </w:rPr>
      </w:pPr>
      <w:r>
        <w:rPr>
          <w:rFonts w:cs="Arial"/>
          <w:szCs w:val="20"/>
        </w:rPr>
        <w:t>Now</w:t>
      </w:r>
      <w:r w:rsidR="00F07972" w:rsidRPr="000A2698">
        <w:rPr>
          <w:rFonts w:cs="Arial"/>
          <w:szCs w:val="20"/>
        </w:rPr>
        <w:t xml:space="preserve">, uncover the </w:t>
      </w:r>
      <w:r w:rsidR="002C504C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</w:t>
      </w:r>
      <w:r w:rsidR="000A2698" w:rsidRPr="00693A6F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 data</w:t>
      </w:r>
      <w:r w:rsidR="000A2698">
        <w:rPr>
          <w:rFonts w:cs="Arial"/>
          <w:szCs w:val="20"/>
        </w:rPr>
        <w:t xml:space="preserve">, and </w:t>
      </w:r>
      <w:r w:rsidR="008255EA" w:rsidRPr="00693A6F">
        <w:rPr>
          <w:rFonts w:cs="Arial"/>
          <w:b/>
          <w:bCs/>
          <w:szCs w:val="20"/>
        </w:rPr>
        <w:t xml:space="preserve">create </w:t>
      </w:r>
      <w:r w:rsidR="000A2698" w:rsidRPr="00693A6F">
        <w:rPr>
          <w:rFonts w:cs="Arial"/>
          <w:b/>
          <w:bCs/>
          <w:szCs w:val="20"/>
        </w:rPr>
        <w:t>the</w:t>
      </w:r>
      <w:r w:rsidR="000A2698">
        <w:rPr>
          <w:rFonts w:cs="Arial"/>
          <w:szCs w:val="20"/>
        </w:rPr>
        <w:t xml:space="preserve"> </w:t>
      </w:r>
      <w:r w:rsidR="000A2698" w:rsidRPr="00693A6F">
        <w:rPr>
          <w:rFonts w:cs="Arial"/>
          <w:b/>
          <w:bCs/>
          <w:szCs w:val="20"/>
        </w:rPr>
        <w:t>same line</w:t>
      </w:r>
      <w:r w:rsidR="008255EA">
        <w:rPr>
          <w:rFonts w:cs="Arial"/>
          <w:szCs w:val="20"/>
        </w:rPr>
        <w:t xml:space="preserve"> </w:t>
      </w:r>
      <w:r w:rsidR="000A2698">
        <w:rPr>
          <w:rFonts w:cs="Arial"/>
          <w:szCs w:val="20"/>
        </w:rPr>
        <w:t>on the right</w:t>
      </w:r>
      <w:r w:rsidR="00FA2375">
        <w:rPr>
          <w:rFonts w:cs="Arial"/>
          <w:szCs w:val="20"/>
        </w:rPr>
        <w:t xml:space="preserve">hand </w:t>
      </w:r>
      <w:r w:rsidR="00BA3EB9">
        <w:rPr>
          <w:rFonts w:cs="Arial"/>
          <w:szCs w:val="20"/>
        </w:rPr>
        <w:t>s</w:t>
      </w:r>
      <w:r w:rsidR="00FA2375">
        <w:rPr>
          <w:rFonts w:cs="Arial"/>
          <w:szCs w:val="20"/>
        </w:rPr>
        <w:t>ide</w:t>
      </w:r>
      <w:r w:rsidR="008C4504">
        <w:rPr>
          <w:rFonts w:cs="Arial"/>
          <w:szCs w:val="20"/>
        </w:rPr>
        <w:t xml:space="preserve"> plot</w:t>
      </w:r>
      <w:r w:rsidR="000A2698">
        <w:rPr>
          <w:rFonts w:cs="Arial"/>
          <w:szCs w:val="20"/>
        </w:rPr>
        <w:t>.</w:t>
      </w:r>
      <w:r w:rsidR="00257A3D">
        <w:rPr>
          <w:rFonts w:cs="Arial"/>
          <w:szCs w:val="20"/>
        </w:rPr>
        <w:t xml:space="preserve"> </w:t>
      </w:r>
      <w:r w:rsidR="00257A3D">
        <w:rPr>
          <w:rFonts w:cs="Arial"/>
          <w:szCs w:val="20"/>
        </w:rPr>
        <w:br/>
      </w:r>
      <w:r w:rsidR="00D65554">
        <w:rPr>
          <w:rFonts w:cs="Arial"/>
          <w:i/>
          <w:iCs/>
          <w:szCs w:val="20"/>
        </w:rPr>
        <w:t>You can c</w:t>
      </w:r>
      <w:r w:rsidR="00257A3D" w:rsidRPr="00D65554">
        <w:rPr>
          <w:rFonts w:cs="Arial"/>
          <w:i/>
          <w:iCs/>
          <w:szCs w:val="20"/>
        </w:rPr>
        <w:t xml:space="preserve">opy-paste your original </w:t>
      </w:r>
      <w:r w:rsidR="00E10834" w:rsidRPr="00D65554">
        <w:rPr>
          <w:rFonts w:cs="Arial"/>
          <w:i/>
          <w:iCs/>
          <w:szCs w:val="20"/>
        </w:rPr>
        <w:t>line and</w:t>
      </w:r>
      <w:r w:rsidR="00257A3D" w:rsidRPr="00D65554">
        <w:rPr>
          <w:rFonts w:cs="Arial"/>
          <w:i/>
          <w:iCs/>
          <w:szCs w:val="20"/>
        </w:rPr>
        <w:t xml:space="preserve"> drag it</w:t>
      </w:r>
      <w:r w:rsidR="00D65554">
        <w:rPr>
          <w:rFonts w:cs="Arial"/>
          <w:i/>
          <w:iCs/>
          <w:szCs w:val="20"/>
        </w:rPr>
        <w:t xml:space="preserve"> over. </w:t>
      </w:r>
      <w:r w:rsidR="009532D4">
        <w:rPr>
          <w:rFonts w:cs="Arial"/>
          <w:i/>
          <w:iCs/>
          <w:szCs w:val="20"/>
        </w:rPr>
        <w:br/>
      </w:r>
      <w:r w:rsidR="00D65554">
        <w:rPr>
          <w:rFonts w:cs="Arial"/>
          <w:i/>
          <w:iCs/>
          <w:szCs w:val="20"/>
        </w:rPr>
        <w:t>T</w:t>
      </w:r>
      <w:r w:rsidR="00257A3D" w:rsidRPr="00D65554">
        <w:rPr>
          <w:rFonts w:cs="Arial"/>
          <w:i/>
          <w:iCs/>
          <w:szCs w:val="20"/>
        </w:rPr>
        <w:t xml:space="preserve">he </w:t>
      </w:r>
      <w:r w:rsidR="00D65554">
        <w:rPr>
          <w:rFonts w:cs="Arial"/>
          <w:i/>
          <w:iCs/>
          <w:szCs w:val="20"/>
        </w:rPr>
        <w:t xml:space="preserve">start and finish </w:t>
      </w:r>
      <w:r w:rsidR="00257A3D" w:rsidRPr="00D65554">
        <w:rPr>
          <w:rFonts w:cs="Arial"/>
          <w:i/>
          <w:iCs/>
          <w:szCs w:val="20"/>
        </w:rPr>
        <w:t>coordinates</w:t>
      </w:r>
      <w:r w:rsidR="00D65554">
        <w:rPr>
          <w:rFonts w:cs="Arial"/>
          <w:i/>
          <w:iCs/>
          <w:szCs w:val="20"/>
        </w:rPr>
        <w:t xml:space="preserve"> of your line should be the same on both plots.</w:t>
      </w:r>
      <w:r w:rsidR="0089364A">
        <w:rPr>
          <w:rFonts w:cs="Arial"/>
          <w:i/>
          <w:iCs/>
          <w:szCs w:val="20"/>
        </w:rPr>
        <w:t xml:space="preserve"> </w:t>
      </w:r>
      <w:r w:rsidR="0089364A">
        <w:rPr>
          <w:rFonts w:cs="Arial"/>
          <w:i/>
          <w:iCs/>
          <w:szCs w:val="20"/>
        </w:rPr>
        <w:br/>
        <w:t xml:space="preserve">This just means that your decision line </w:t>
      </w:r>
      <w:r w:rsidR="00C1464C">
        <w:rPr>
          <w:rFonts w:cs="Arial"/>
          <w:i/>
          <w:iCs/>
          <w:szCs w:val="20"/>
        </w:rPr>
        <w:t xml:space="preserve">will </w:t>
      </w:r>
      <w:r w:rsidR="0089364A">
        <w:rPr>
          <w:rFonts w:cs="Arial"/>
          <w:i/>
          <w:iCs/>
          <w:szCs w:val="20"/>
        </w:rPr>
        <w:t>appl</w:t>
      </w:r>
      <w:r w:rsidR="00C1464C">
        <w:rPr>
          <w:rFonts w:cs="Arial"/>
          <w:i/>
          <w:iCs/>
          <w:szCs w:val="20"/>
        </w:rPr>
        <w:t>y</w:t>
      </w:r>
      <w:r w:rsidR="0089364A">
        <w:rPr>
          <w:rFonts w:cs="Arial"/>
          <w:i/>
          <w:iCs/>
          <w:szCs w:val="20"/>
        </w:rPr>
        <w:t xml:space="preserve"> equally to both train data and </w:t>
      </w:r>
      <w:r w:rsidR="001032E4">
        <w:rPr>
          <w:rFonts w:cs="Arial"/>
          <w:i/>
          <w:iCs/>
          <w:szCs w:val="20"/>
        </w:rPr>
        <w:t>test</w:t>
      </w:r>
      <w:r w:rsidR="0089364A">
        <w:rPr>
          <w:rFonts w:cs="Arial"/>
          <w:i/>
          <w:iCs/>
          <w:szCs w:val="20"/>
        </w:rPr>
        <w:t xml:space="preserve"> data.</w:t>
      </w:r>
    </w:p>
    <w:p w14:paraId="6571151F" w14:textId="77777777" w:rsidR="004E0E49" w:rsidRDefault="004E0E49" w:rsidP="00FF6AE8"/>
    <w:p w14:paraId="29661429" w14:textId="33FE6013" w:rsidR="00AF10FE" w:rsidRDefault="00AF10FE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2D702919" w14:textId="6F1963DA" w:rsidR="00AA3EDA" w:rsidRDefault="000A2698" w:rsidP="00AA3EDA">
      <w:pPr>
        <w:pStyle w:val="ListParagraph"/>
        <w:numPr>
          <w:ilvl w:val="1"/>
          <w:numId w:val="15"/>
        </w:numPr>
        <w:ind w:left="720"/>
        <w:rPr>
          <w:rFonts w:cs="Arial"/>
          <w:szCs w:val="20"/>
        </w:rPr>
      </w:pPr>
      <w:r w:rsidRPr="00E0570F">
        <w:rPr>
          <w:rFonts w:cs="Arial"/>
          <w:szCs w:val="20"/>
        </w:rPr>
        <w:lastRenderedPageBreak/>
        <w:t xml:space="preserve">Next, compute </w:t>
      </w:r>
      <w:r w:rsidR="005D13C9" w:rsidRPr="00E0570F">
        <w:rPr>
          <w:rFonts w:cs="Arial"/>
          <w:szCs w:val="20"/>
        </w:rPr>
        <w:t>the</w:t>
      </w:r>
      <w:r w:rsidRPr="00E0570F">
        <w:rPr>
          <w:rFonts w:cs="Arial"/>
          <w:szCs w:val="20"/>
        </w:rPr>
        <w:t xml:space="preserve"> </w:t>
      </w:r>
      <w:r w:rsidRPr="00AA3EDA">
        <w:rPr>
          <w:rFonts w:cs="Arial"/>
          <w:b/>
          <w:bCs/>
          <w:szCs w:val="20"/>
          <w:u w:val="single"/>
        </w:rPr>
        <w:t>confusion matrix</w:t>
      </w:r>
      <w:r w:rsidRPr="00E0570F">
        <w:rPr>
          <w:rFonts w:cs="Arial"/>
          <w:szCs w:val="20"/>
        </w:rPr>
        <w:t xml:space="preserve"> for the </w:t>
      </w:r>
      <w:r w:rsidR="0048779E" w:rsidRPr="00724B9E">
        <w:rPr>
          <w:rFonts w:cs="Arial"/>
          <w:b/>
          <w:bCs/>
          <w:color w:val="4472C4" w:themeColor="accent1"/>
          <w:sz w:val="22"/>
          <w:szCs w:val="22"/>
          <w:u w:val="single"/>
        </w:rPr>
        <w:t>train</w:t>
      </w:r>
      <w:r w:rsidRPr="00724B9E">
        <w:rPr>
          <w:rFonts w:cs="Arial"/>
          <w:b/>
          <w:bCs/>
          <w:color w:val="4472C4" w:themeColor="accent1"/>
          <w:sz w:val="22"/>
          <w:szCs w:val="22"/>
          <w:u w:val="single"/>
        </w:rPr>
        <w:t xml:space="preserve"> data</w:t>
      </w:r>
      <w:r w:rsidR="00A10317">
        <w:rPr>
          <w:rFonts w:cs="Arial"/>
          <w:szCs w:val="20"/>
        </w:rPr>
        <w:t>.</w:t>
      </w:r>
      <w:r w:rsidR="00762F8E">
        <w:rPr>
          <w:rFonts w:cs="Arial"/>
          <w:szCs w:val="20"/>
        </w:rPr>
        <w:br/>
      </w:r>
      <w:r w:rsidR="00A10317">
        <w:rPr>
          <w:rFonts w:cs="Arial"/>
          <w:szCs w:val="20"/>
        </w:rPr>
        <w:br/>
        <w:t>C</w:t>
      </w:r>
      <w:r w:rsidR="0048779E">
        <w:rPr>
          <w:rFonts w:cs="Arial"/>
          <w:szCs w:val="20"/>
        </w:rPr>
        <w:t xml:space="preserve">ount the matching and unmatched predictions by your decision line, and </w:t>
      </w:r>
      <w:r w:rsidR="00E0570F" w:rsidRPr="00E0570F">
        <w:rPr>
          <w:rFonts w:cs="Arial"/>
          <w:szCs w:val="20"/>
        </w:rPr>
        <w:t>fill-in the count</w:t>
      </w:r>
      <w:r w:rsidR="0048779E">
        <w:rPr>
          <w:rFonts w:cs="Arial"/>
          <w:szCs w:val="20"/>
        </w:rPr>
        <w:t>s for each colored cell</w:t>
      </w:r>
      <w:r w:rsidR="00A10317">
        <w:rPr>
          <w:rFonts w:cs="Arial"/>
          <w:szCs w:val="20"/>
        </w:rPr>
        <w:t xml:space="preserve"> in the table</w:t>
      </w:r>
      <w:r w:rsidR="0048779E">
        <w:rPr>
          <w:rFonts w:cs="Arial"/>
          <w:szCs w:val="20"/>
        </w:rPr>
        <w:t>.</w:t>
      </w:r>
      <w:r w:rsidR="0048779E">
        <w:rPr>
          <w:rFonts w:cs="Arial"/>
          <w:szCs w:val="20"/>
        </w:rPr>
        <w:br/>
      </w:r>
      <w:r w:rsidR="00A872DA">
        <w:rPr>
          <w:rFonts w:cs="Arial"/>
          <w:szCs w:val="20"/>
        </w:rPr>
        <w:t xml:space="preserve">The </w:t>
      </w:r>
      <w:r w:rsidR="0048779E">
        <w:rPr>
          <w:rFonts w:cs="Arial"/>
          <w:szCs w:val="20"/>
        </w:rPr>
        <w:t xml:space="preserve">sum of each “Actual” row should </w:t>
      </w:r>
      <w:r w:rsidR="0032778E">
        <w:rPr>
          <w:rFonts w:cs="Arial"/>
          <w:szCs w:val="20"/>
        </w:rPr>
        <w:t xml:space="preserve">total </w:t>
      </w:r>
      <w:r w:rsidR="0048779E">
        <w:rPr>
          <w:rFonts w:cs="Arial"/>
          <w:szCs w:val="20"/>
        </w:rPr>
        <w:t>10</w:t>
      </w:r>
      <w:r w:rsidR="00A872DA">
        <w:rPr>
          <w:rFonts w:cs="Arial"/>
          <w:szCs w:val="20"/>
        </w:rPr>
        <w:t xml:space="preserve">, </w:t>
      </w:r>
      <w:r w:rsidR="0032778E">
        <w:rPr>
          <w:rFonts w:cs="Arial"/>
          <w:szCs w:val="20"/>
        </w:rPr>
        <w:t xml:space="preserve">as </w:t>
      </w:r>
      <w:r w:rsidR="00A872DA">
        <w:rPr>
          <w:rFonts w:cs="Arial"/>
          <w:szCs w:val="20"/>
        </w:rPr>
        <w:t>there are 10 dots and 10 triangles in each</w:t>
      </w:r>
      <w:r w:rsidR="007215CA">
        <w:rPr>
          <w:rFonts w:cs="Arial"/>
          <w:szCs w:val="20"/>
        </w:rPr>
        <w:t xml:space="preserve"> plot</w:t>
      </w:r>
      <w:r w:rsidR="00A872DA">
        <w:rPr>
          <w:rFonts w:cs="Arial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15"/>
        <w:gridCol w:w="1395"/>
        <w:gridCol w:w="1316"/>
      </w:tblGrid>
      <w:tr w:rsidR="0048779E" w14:paraId="3E11D6F5" w14:textId="23D31A1F" w:rsidTr="0048779E">
        <w:trPr>
          <w:trHeight w:val="422"/>
          <w:jc w:val="center"/>
        </w:trPr>
        <w:tc>
          <w:tcPr>
            <w:tcW w:w="1487" w:type="dxa"/>
            <w:gridSpan w:val="2"/>
            <w:vMerge w:val="restart"/>
          </w:tcPr>
          <w:p w14:paraId="42E566C5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711" w:type="dxa"/>
            <w:gridSpan w:val="2"/>
            <w:vAlign w:val="center"/>
          </w:tcPr>
          <w:p w14:paraId="75A4605D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Predicted</w:t>
            </w:r>
          </w:p>
        </w:tc>
      </w:tr>
      <w:tr w:rsidR="0048779E" w14:paraId="161C2491" w14:textId="66ED0A02" w:rsidTr="0048779E">
        <w:trPr>
          <w:trHeight w:val="440"/>
          <w:jc w:val="center"/>
        </w:trPr>
        <w:tc>
          <w:tcPr>
            <w:tcW w:w="1487" w:type="dxa"/>
            <w:gridSpan w:val="2"/>
            <w:vMerge/>
          </w:tcPr>
          <w:p w14:paraId="4D70428E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66B61B59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D45D3E5" wp14:editId="1ADEC9F1">
                      <wp:extent cx="163830" cy="163830"/>
                      <wp:effectExtent l="0" t="0" r="26670" b="26670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65407B" id="Oval 6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16" w:type="dxa"/>
            <w:vAlign w:val="center"/>
          </w:tcPr>
          <w:p w14:paraId="73441665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FF5DC8B" wp14:editId="461AB0F7">
                      <wp:extent cx="198120" cy="137795"/>
                      <wp:effectExtent l="19050" t="0" r="30480" b="33655"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B4996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nPqA&#10;rooCAABt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48779E" w14:paraId="59C7636C" w14:textId="2BB85592" w:rsidTr="0048779E">
        <w:trPr>
          <w:trHeight w:val="505"/>
          <w:jc w:val="center"/>
        </w:trPr>
        <w:tc>
          <w:tcPr>
            <w:tcW w:w="772" w:type="dxa"/>
            <w:vMerge w:val="restart"/>
            <w:vAlign w:val="center"/>
          </w:tcPr>
          <w:p w14:paraId="50B39C87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Actual</w:t>
            </w:r>
          </w:p>
        </w:tc>
        <w:tc>
          <w:tcPr>
            <w:tcW w:w="715" w:type="dxa"/>
            <w:vAlign w:val="center"/>
          </w:tcPr>
          <w:p w14:paraId="1588B652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7F6BC8EF" wp14:editId="65086937">
                      <wp:extent cx="163830" cy="163830"/>
                      <wp:effectExtent l="0" t="0" r="26670" b="26670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C98C54" id="Oval 7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UP5DgW0CAAAq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8D08D" w:themeFill="accent6" w:themeFillTint="99"/>
            <w:vAlign w:val="center"/>
          </w:tcPr>
          <w:p w14:paraId="38C72202" w14:textId="4EE332C1" w:rsidR="0048779E" w:rsidRPr="001D3785" w:rsidRDefault="00022C77" w:rsidP="000A269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9</w:t>
            </w:r>
          </w:p>
        </w:tc>
        <w:tc>
          <w:tcPr>
            <w:tcW w:w="1316" w:type="dxa"/>
            <w:shd w:val="clear" w:color="auto" w:fill="F7CAAC" w:themeFill="accent2" w:themeFillTint="66"/>
            <w:vAlign w:val="center"/>
          </w:tcPr>
          <w:p w14:paraId="4A7085BC" w14:textId="296EF837" w:rsidR="0048779E" w:rsidRPr="001D3785" w:rsidRDefault="00022C77" w:rsidP="000A269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1</w:t>
            </w:r>
          </w:p>
        </w:tc>
      </w:tr>
      <w:tr w:rsidR="0048779E" w14:paraId="5D323110" w14:textId="7090FEB0" w:rsidTr="0048779E">
        <w:trPr>
          <w:trHeight w:val="538"/>
          <w:jc w:val="center"/>
        </w:trPr>
        <w:tc>
          <w:tcPr>
            <w:tcW w:w="772" w:type="dxa"/>
            <w:vMerge/>
          </w:tcPr>
          <w:p w14:paraId="513E162D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5E5A46C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0C747669" wp14:editId="6AEF4A9F">
                      <wp:extent cx="198120" cy="137795"/>
                      <wp:effectExtent l="19050" t="0" r="30480" b="33655"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6EC51C" id="Isosceles Triangle 3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F7CAAC" w:themeFill="accent2" w:themeFillTint="66"/>
            <w:vAlign w:val="center"/>
          </w:tcPr>
          <w:p w14:paraId="65E1A889" w14:textId="0227A202" w:rsidR="0048779E" w:rsidRPr="001D3785" w:rsidRDefault="007923EC" w:rsidP="000A269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1316" w:type="dxa"/>
            <w:shd w:val="clear" w:color="auto" w:fill="A8D08D" w:themeFill="accent6" w:themeFillTint="99"/>
            <w:vAlign w:val="center"/>
          </w:tcPr>
          <w:p w14:paraId="1D0B7FCA" w14:textId="2D94596E" w:rsidR="0048779E" w:rsidRPr="001D3785" w:rsidRDefault="007923EC" w:rsidP="000A269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7</w:t>
            </w:r>
          </w:p>
        </w:tc>
      </w:tr>
    </w:tbl>
    <w:p w14:paraId="23504A2C" w14:textId="77777777" w:rsidR="007A6330" w:rsidRDefault="006861CF" w:rsidP="006861CF">
      <w:pPr>
        <w:pStyle w:val="IntenseQuote"/>
      </w:pPr>
      <w:r w:rsidRPr="006861CF">
        <w:rPr>
          <w:b/>
          <w:bCs/>
          <w:color w:val="70AD47" w:themeColor="accent6"/>
          <w:u w:val="single"/>
        </w:rPr>
        <w:t>Green boxes</w:t>
      </w:r>
      <w:r>
        <w:t xml:space="preserve"> mean the </w:t>
      </w:r>
      <w:r w:rsidRPr="006861CF">
        <w:rPr>
          <w:b/>
          <w:bCs/>
        </w:rPr>
        <w:t>Actual data-point</w:t>
      </w:r>
      <w:r>
        <w:t xml:space="preserve"> and the </w:t>
      </w:r>
      <w:r w:rsidRPr="006861CF">
        <w:rPr>
          <w:b/>
          <w:bCs/>
        </w:rPr>
        <w:t>Predicted</w:t>
      </w:r>
      <w:r w:rsidRPr="003A4447">
        <w:rPr>
          <w:b/>
          <w:bCs/>
        </w:rPr>
        <w:t xml:space="preserve"> decision</w:t>
      </w:r>
      <w:r w:rsidR="003A4447" w:rsidRPr="003A4447">
        <w:rPr>
          <w:b/>
          <w:bCs/>
        </w:rPr>
        <w:t xml:space="preserve"> data-point</w:t>
      </w:r>
      <w:r w:rsidR="009B44C2">
        <w:t xml:space="preserve"> (according to where you drew your line)</w:t>
      </w:r>
      <w:r>
        <w:t xml:space="preserve"> are</w:t>
      </w:r>
      <w:r w:rsidR="0032778E">
        <w:t xml:space="preserve"> </w:t>
      </w:r>
      <w:r w:rsidR="003A4447">
        <w:t>matched</w:t>
      </w:r>
      <w:r w:rsidR="0032778E">
        <w:t xml:space="preserve"> (</w:t>
      </w:r>
      <w:r w:rsidR="003A4447">
        <w:t xml:space="preserve">i.e. </w:t>
      </w:r>
      <w:r w:rsidR="0032778E">
        <w:t>correct</w:t>
      </w:r>
      <w:r w:rsidR="007A6330">
        <w:t xml:space="preserve"> decision</w:t>
      </w:r>
      <w:r w:rsidR="0032778E">
        <w:t>)</w:t>
      </w:r>
    </w:p>
    <w:p w14:paraId="125B4D1F" w14:textId="32B3393D" w:rsidR="007A6330" w:rsidRDefault="007A6330" w:rsidP="007A6330">
      <w:pPr>
        <w:pStyle w:val="IntenseQuote"/>
        <w:numPr>
          <w:ilvl w:val="0"/>
          <w:numId w:val="37"/>
        </w:numPr>
      </w:pPr>
      <w:r>
        <w:t>A dot is (Predicted) where a dot should be (Actual). (e.g. lower left</w:t>
      </w:r>
      <w:r w:rsidR="00606F98">
        <w:t xml:space="preserve"> in the plot</w:t>
      </w:r>
      <w:r>
        <w:t>)</w:t>
      </w:r>
      <w:r w:rsidRPr="007A6330">
        <w:t xml:space="preserve"> </w:t>
      </w:r>
    </w:p>
    <w:p w14:paraId="09304887" w14:textId="24659DD6" w:rsidR="007A6330" w:rsidRDefault="007A6330" w:rsidP="007A6330">
      <w:pPr>
        <w:pStyle w:val="IntenseQuote"/>
        <w:numPr>
          <w:ilvl w:val="0"/>
          <w:numId w:val="37"/>
        </w:numPr>
      </w:pPr>
      <w:r>
        <w:t>A triangle is (Predicted) where a triangle should be (Actual). (e.g. upper right</w:t>
      </w:r>
      <w:r w:rsidR="00606F98">
        <w:t xml:space="preserve"> in the plot</w:t>
      </w:r>
      <w:r>
        <w:t>)</w:t>
      </w:r>
    </w:p>
    <w:p w14:paraId="6CCCA2AE" w14:textId="17B70D03" w:rsidR="00814ED2" w:rsidRDefault="006861CF" w:rsidP="006861CF">
      <w:pPr>
        <w:pStyle w:val="IntenseQuote"/>
      </w:pPr>
      <w:r w:rsidRPr="006861CF">
        <w:rPr>
          <w:b/>
          <w:bCs/>
          <w:color w:val="ED7D31" w:themeColor="accent2"/>
          <w:u w:val="single"/>
        </w:rPr>
        <w:t>Orange boxes</w:t>
      </w:r>
      <w:r w:rsidRPr="006861CF">
        <w:rPr>
          <w:color w:val="ED7D31" w:themeColor="accent2"/>
        </w:rPr>
        <w:t xml:space="preserve"> </w:t>
      </w:r>
      <w:r>
        <w:t>means there’s an error</w:t>
      </w:r>
      <w:r w:rsidR="0048779E">
        <w:t xml:space="preserve"> (incorrect decisions)</w:t>
      </w:r>
      <w:r>
        <w:t>. Either</w:t>
      </w:r>
      <w:r w:rsidR="00814ED2">
        <w:t>:</w:t>
      </w:r>
    </w:p>
    <w:p w14:paraId="23CAB0B2" w14:textId="6E8083DF" w:rsidR="00814ED2" w:rsidRDefault="00814ED2" w:rsidP="00814ED2">
      <w:pPr>
        <w:pStyle w:val="IntenseQuote"/>
        <w:numPr>
          <w:ilvl w:val="0"/>
          <w:numId w:val="24"/>
        </w:numPr>
      </w:pPr>
      <w:r>
        <w:t>A</w:t>
      </w:r>
      <w:r w:rsidR="006861CF">
        <w:t xml:space="preserve"> triangle is</w:t>
      </w:r>
      <w:r>
        <w:t xml:space="preserve"> (Predicted)</w:t>
      </w:r>
      <w:r w:rsidR="006861CF">
        <w:t xml:space="preserve"> where a dot should be</w:t>
      </w:r>
      <w:r>
        <w:t xml:space="preserve"> (Actual).</w:t>
      </w:r>
    </w:p>
    <w:p w14:paraId="3AC03FC9" w14:textId="718CA99A" w:rsidR="00AA3EDA" w:rsidRPr="00AA3EDA" w:rsidRDefault="00814ED2" w:rsidP="00AA3EDA">
      <w:pPr>
        <w:pStyle w:val="IntenseQuote"/>
        <w:numPr>
          <w:ilvl w:val="0"/>
          <w:numId w:val="24"/>
        </w:numPr>
      </w:pPr>
      <w:r>
        <w:t>A</w:t>
      </w:r>
      <w:r w:rsidR="006861CF">
        <w:t xml:space="preserve"> dot is </w:t>
      </w:r>
      <w:r>
        <w:t xml:space="preserve">(Predicted) </w:t>
      </w:r>
      <w:r w:rsidR="006861CF">
        <w:t>where a triangle should be</w:t>
      </w:r>
      <w:r>
        <w:t xml:space="preserve"> (Actual).</w:t>
      </w:r>
    </w:p>
    <w:p w14:paraId="13A6A572" w14:textId="77777777" w:rsidR="00A06AE2" w:rsidRPr="00A06AE2" w:rsidRDefault="00A06AE2" w:rsidP="00A06AE2"/>
    <w:p w14:paraId="4BBAC286" w14:textId="0F5166E1" w:rsidR="0048779E" w:rsidRDefault="00A872DA" w:rsidP="0048779E">
      <w:pPr>
        <w:pStyle w:val="ListParagraph"/>
        <w:numPr>
          <w:ilvl w:val="1"/>
          <w:numId w:val="15"/>
        </w:numPr>
        <w:ind w:left="720"/>
        <w:rPr>
          <w:rFonts w:cs="Arial"/>
          <w:szCs w:val="20"/>
        </w:rPr>
      </w:pPr>
      <w:r>
        <w:rPr>
          <w:rFonts w:cs="Arial"/>
          <w:szCs w:val="20"/>
        </w:rPr>
        <w:t>Now</w:t>
      </w:r>
      <w:r w:rsidR="0048779E" w:rsidRPr="00E0570F">
        <w:rPr>
          <w:rFonts w:cs="Arial"/>
          <w:szCs w:val="20"/>
        </w:rPr>
        <w:t xml:space="preserve">, compute the </w:t>
      </w:r>
      <w:r w:rsidR="0048779E" w:rsidRPr="00AA3EDA">
        <w:rPr>
          <w:rFonts w:cs="Arial"/>
          <w:b/>
          <w:bCs/>
          <w:szCs w:val="20"/>
          <w:u w:val="single"/>
        </w:rPr>
        <w:t>confusion matrix</w:t>
      </w:r>
      <w:r w:rsidR="0048779E" w:rsidRPr="00E0570F">
        <w:rPr>
          <w:rFonts w:cs="Arial"/>
          <w:szCs w:val="20"/>
        </w:rPr>
        <w:t xml:space="preserve"> for the </w:t>
      </w:r>
      <w:r w:rsidR="001032E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</w:t>
      </w:r>
      <w:r w:rsidR="0048779E" w:rsidRPr="00724B9E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 data</w:t>
      </w:r>
      <w:r>
        <w:rPr>
          <w:rFonts w:cs="Arial"/>
          <w:b/>
          <w:bCs/>
          <w:szCs w:val="20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15"/>
        <w:gridCol w:w="1395"/>
        <w:gridCol w:w="1316"/>
      </w:tblGrid>
      <w:tr w:rsidR="0048779E" w14:paraId="2B1CF6F4" w14:textId="77777777" w:rsidTr="0048779E">
        <w:trPr>
          <w:trHeight w:val="422"/>
          <w:jc w:val="center"/>
        </w:trPr>
        <w:tc>
          <w:tcPr>
            <w:tcW w:w="1487" w:type="dxa"/>
            <w:gridSpan w:val="2"/>
            <w:vMerge w:val="restart"/>
          </w:tcPr>
          <w:p w14:paraId="56C57F5F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711" w:type="dxa"/>
            <w:gridSpan w:val="2"/>
            <w:vAlign w:val="center"/>
          </w:tcPr>
          <w:p w14:paraId="71B4408B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Predicted</w:t>
            </w:r>
          </w:p>
        </w:tc>
      </w:tr>
      <w:tr w:rsidR="0048779E" w14:paraId="7D70DCBF" w14:textId="77777777" w:rsidTr="0048779E">
        <w:trPr>
          <w:trHeight w:val="440"/>
          <w:jc w:val="center"/>
        </w:trPr>
        <w:tc>
          <w:tcPr>
            <w:tcW w:w="1487" w:type="dxa"/>
            <w:gridSpan w:val="2"/>
            <w:vMerge/>
          </w:tcPr>
          <w:p w14:paraId="113ABC32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15527D91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5754C292" wp14:editId="69B9491C">
                      <wp:extent cx="163830" cy="163830"/>
                      <wp:effectExtent l="0" t="0" r="26670" b="26670"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26F009" id="Oval 27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NEx27W0CAAAs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16" w:type="dxa"/>
            <w:vAlign w:val="center"/>
          </w:tcPr>
          <w:p w14:paraId="18A7EE62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043695F6" wp14:editId="3D23A93A">
                      <wp:extent cx="198120" cy="137795"/>
                      <wp:effectExtent l="19050" t="0" r="30480" b="33655"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8ADFF6" id="Isosceles Triangle 28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OC1M&#10;XooCAABv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48779E" w14:paraId="4AFD252E" w14:textId="77777777" w:rsidTr="00826782">
        <w:trPr>
          <w:trHeight w:val="505"/>
          <w:jc w:val="center"/>
        </w:trPr>
        <w:tc>
          <w:tcPr>
            <w:tcW w:w="772" w:type="dxa"/>
            <w:vMerge w:val="restart"/>
            <w:vAlign w:val="center"/>
          </w:tcPr>
          <w:p w14:paraId="6DD17F99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Actual</w:t>
            </w:r>
          </w:p>
        </w:tc>
        <w:tc>
          <w:tcPr>
            <w:tcW w:w="715" w:type="dxa"/>
            <w:vAlign w:val="center"/>
          </w:tcPr>
          <w:p w14:paraId="1919064C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C1FEC04" wp14:editId="0FAE160B">
                      <wp:extent cx="163830" cy="163830"/>
                      <wp:effectExtent l="0" t="0" r="26670" b="26670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20DEF8" id="Oval 29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1352DF" w14:textId="382D10CB" w:rsidR="0048779E" w:rsidRPr="001D3785" w:rsidRDefault="00E15E2D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9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05F16DF" w14:textId="6A630DC7" w:rsidR="0048779E" w:rsidRPr="001D3785" w:rsidRDefault="00E15E2D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1</w:t>
            </w:r>
          </w:p>
        </w:tc>
      </w:tr>
      <w:tr w:rsidR="0048779E" w14:paraId="012DDBC5" w14:textId="77777777" w:rsidTr="00826782">
        <w:trPr>
          <w:trHeight w:val="538"/>
          <w:jc w:val="center"/>
        </w:trPr>
        <w:tc>
          <w:tcPr>
            <w:tcW w:w="772" w:type="dxa"/>
            <w:vMerge/>
          </w:tcPr>
          <w:p w14:paraId="6C882A14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EC32F56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24906D81" wp14:editId="53C5A89B">
                      <wp:extent cx="198120" cy="137795"/>
                      <wp:effectExtent l="19050" t="0" r="30480" b="33655"/>
                      <wp:docPr id="30" name="Isosceles Tri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D2DEE6" id="Isosceles Triangle 30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k+cO&#10;8ooCAABv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FBC9A3" w14:textId="34DDDD97" w:rsidR="0048779E" w:rsidRPr="001D3785" w:rsidRDefault="00E15E2D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673526C" w14:textId="2C24E7C1" w:rsidR="0048779E" w:rsidRPr="001D3785" w:rsidRDefault="00E15E2D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8</w:t>
            </w:r>
          </w:p>
        </w:tc>
      </w:tr>
    </w:tbl>
    <w:p w14:paraId="699113FE" w14:textId="08F567E0" w:rsidR="000A2698" w:rsidRDefault="000A2698" w:rsidP="000A2698">
      <w:pPr>
        <w:rPr>
          <w:rFonts w:cs="Arial"/>
          <w:szCs w:val="20"/>
        </w:rPr>
      </w:pPr>
    </w:p>
    <w:p w14:paraId="4D3702D5" w14:textId="77777777" w:rsidR="00026D33" w:rsidRPr="000A2698" w:rsidRDefault="00026D33" w:rsidP="000A2698">
      <w:pPr>
        <w:rPr>
          <w:rFonts w:cs="Arial"/>
          <w:szCs w:val="20"/>
        </w:rPr>
      </w:pPr>
    </w:p>
    <w:p w14:paraId="1FAEB23A" w14:textId="2675BA62" w:rsidR="00320FF1" w:rsidRDefault="00320FF1" w:rsidP="00EA4D45">
      <w:pPr>
        <w:pStyle w:val="ListParagraph"/>
        <w:numPr>
          <w:ilvl w:val="1"/>
          <w:numId w:val="25"/>
        </w:numPr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Recall </w:t>
      </w:r>
      <w:r w:rsidR="0010739E">
        <w:rPr>
          <w:rFonts w:cs="Arial"/>
          <w:szCs w:val="20"/>
        </w:rPr>
        <w:t xml:space="preserve">that </w:t>
      </w:r>
      <w:r>
        <w:rPr>
          <w:rFonts w:cs="Arial"/>
          <w:szCs w:val="20"/>
        </w:rPr>
        <w:t xml:space="preserve">the </w:t>
      </w:r>
      <w:r w:rsidR="0010739E" w:rsidRPr="00D50DDA">
        <w:rPr>
          <w:rFonts w:cs="Arial"/>
          <w:b/>
          <w:bCs/>
          <w:szCs w:val="20"/>
        </w:rPr>
        <w:t xml:space="preserve">number of </w:t>
      </w:r>
      <w:r w:rsidRPr="00D50DDA">
        <w:rPr>
          <w:rFonts w:cs="Arial"/>
          <w:b/>
          <w:bCs/>
          <w:szCs w:val="20"/>
        </w:rPr>
        <w:t>error</w:t>
      </w:r>
      <w:r w:rsidR="0010739E" w:rsidRPr="00D50DDA">
        <w:rPr>
          <w:rFonts w:cs="Arial"/>
          <w:b/>
          <w:bCs/>
          <w:szCs w:val="20"/>
        </w:rPr>
        <w:t>s</w:t>
      </w:r>
      <w:r w:rsidR="0010739E">
        <w:rPr>
          <w:rFonts w:cs="Arial"/>
          <w:szCs w:val="20"/>
        </w:rPr>
        <w:t xml:space="preserve"> </w:t>
      </w:r>
      <w:r w:rsidR="004E58A9">
        <w:rPr>
          <w:rFonts w:cs="Arial"/>
          <w:szCs w:val="20"/>
        </w:rPr>
        <w:t>is</w:t>
      </w:r>
      <w:r w:rsidR="0010739E">
        <w:rPr>
          <w:rFonts w:cs="Arial"/>
          <w:szCs w:val="20"/>
        </w:rPr>
        <w:t xml:space="preserve"> simply the </w:t>
      </w:r>
      <w:r w:rsidR="00724B9E">
        <w:rPr>
          <w:rFonts w:cs="Arial"/>
          <w:szCs w:val="20"/>
        </w:rPr>
        <w:t xml:space="preserve">sum </w:t>
      </w:r>
      <w:r w:rsidR="0010739E">
        <w:rPr>
          <w:rFonts w:cs="Arial"/>
          <w:szCs w:val="20"/>
        </w:rPr>
        <w:t>of incorrect decisions.</w:t>
      </w:r>
      <w:r>
        <w:rPr>
          <w:rFonts w:cs="Arial"/>
          <w:szCs w:val="20"/>
        </w:rPr>
        <w:t xml:space="preserve"> </w:t>
      </w:r>
      <w:r w:rsidR="00302546">
        <w:rPr>
          <w:rFonts w:cs="Arial"/>
          <w:szCs w:val="20"/>
        </w:rPr>
        <w:br/>
      </w:r>
      <w:r w:rsidR="00302546">
        <w:rPr>
          <w:rFonts w:cs="Arial"/>
          <w:szCs w:val="20"/>
        </w:rPr>
        <w:br/>
      </w:r>
      <w:r>
        <w:rPr>
          <w:rFonts w:cs="Arial"/>
          <w:szCs w:val="20"/>
        </w:rPr>
        <w:t>Calculate the error rate (</w:t>
      </w:r>
      <w:r w:rsidR="0010739E">
        <w:rPr>
          <w:rFonts w:cs="Arial"/>
          <w:szCs w:val="20"/>
        </w:rPr>
        <w:t xml:space="preserve">the fraction of decision errors and its </w:t>
      </w:r>
      <w:r>
        <w:rPr>
          <w:rFonts w:cs="Arial"/>
          <w:szCs w:val="20"/>
        </w:rPr>
        <w:t xml:space="preserve">percentage) for the </w:t>
      </w:r>
      <w:r w:rsidRPr="00762F8E">
        <w:rPr>
          <w:rFonts w:cs="Arial"/>
          <w:b/>
          <w:bCs/>
          <w:color w:val="4472C4" w:themeColor="accent1"/>
          <w:sz w:val="22"/>
          <w:szCs w:val="22"/>
          <w:u w:val="single"/>
        </w:rPr>
        <w:t>train data</w:t>
      </w:r>
      <w:r>
        <w:rPr>
          <w:rFonts w:cs="Arial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0739E" w14:paraId="0A9CE3E7" w14:textId="77777777" w:rsidTr="0010739E">
        <w:trPr>
          <w:trHeight w:val="377"/>
        </w:trPr>
        <w:tc>
          <w:tcPr>
            <w:tcW w:w="2605" w:type="dxa"/>
          </w:tcPr>
          <w:p w14:paraId="27055A84" w14:textId="7548ADAD" w:rsidR="0010739E" w:rsidRDefault="0010739E" w:rsidP="001073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</w:t>
            </w:r>
            <w:r w:rsidRPr="0010739E">
              <w:rPr>
                <w:rFonts w:cs="Arial"/>
                <w:szCs w:val="20"/>
              </w:rPr>
              <w:t>raining error</w:t>
            </w:r>
            <w:r>
              <w:rPr>
                <w:rFonts w:cs="Arial"/>
                <w:szCs w:val="20"/>
              </w:rPr>
              <w:t xml:space="preserve"> rate</w:t>
            </w:r>
            <w:r w:rsidR="00D50DDA">
              <w:rPr>
                <w:rFonts w:cs="Arial"/>
                <w:szCs w:val="20"/>
              </w:rPr>
              <w:t>:</w:t>
            </w:r>
          </w:p>
        </w:tc>
        <w:tc>
          <w:tcPr>
            <w:tcW w:w="6745" w:type="dxa"/>
          </w:tcPr>
          <w:p w14:paraId="136E5418" w14:textId="7F6C6009" w:rsidR="0010739E" w:rsidRDefault="0010739E" w:rsidP="001073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</w:t>
            </w:r>
            <w:proofErr w:type="gramStart"/>
            <w:r w:rsidR="007923EC">
              <w:rPr>
                <w:rFonts w:cs="Arial"/>
                <w:szCs w:val="20"/>
              </w:rPr>
              <w:t>4</w:t>
            </w:r>
            <w:r w:rsidRPr="001D3785">
              <w:rPr>
                <w:rFonts w:cs="Arial"/>
                <w:color w:val="FF0000"/>
                <w:szCs w:val="20"/>
              </w:rPr>
              <w:t xml:space="preserve">  /</w:t>
            </w:r>
            <w:proofErr w:type="gramEnd"/>
            <w:r w:rsidRPr="001D3785">
              <w:rPr>
                <w:rFonts w:cs="Arial"/>
                <w:color w:val="FF0000"/>
                <w:szCs w:val="20"/>
              </w:rPr>
              <w:t xml:space="preserve"> </w:t>
            </w:r>
            <w:r w:rsidR="00D50DDA" w:rsidRPr="001D3785">
              <w:rPr>
                <w:rFonts w:cs="Arial"/>
                <w:color w:val="FF0000"/>
                <w:szCs w:val="20"/>
              </w:rPr>
              <w:t xml:space="preserve">20   =   </w:t>
            </w:r>
            <w:r w:rsidR="00C05716">
              <w:rPr>
                <w:rFonts w:cs="Arial"/>
                <w:color w:val="FF0000"/>
                <w:szCs w:val="20"/>
              </w:rPr>
              <w:t>0.</w:t>
            </w:r>
            <w:r w:rsidR="007923EC">
              <w:rPr>
                <w:rFonts w:cs="Arial"/>
                <w:color w:val="FF0000"/>
                <w:szCs w:val="20"/>
              </w:rPr>
              <w:t>2</w:t>
            </w:r>
            <w:r w:rsidR="00EA0CA6" w:rsidRPr="001D3785">
              <w:rPr>
                <w:rFonts w:cs="Arial"/>
                <w:color w:val="FF0000"/>
                <w:szCs w:val="20"/>
              </w:rPr>
              <w:t xml:space="preserve"> =  </w:t>
            </w:r>
            <w:r w:rsidR="007923EC">
              <w:rPr>
                <w:rFonts w:cs="Arial"/>
                <w:color w:val="FF0000"/>
                <w:szCs w:val="20"/>
              </w:rPr>
              <w:t>20</w:t>
            </w:r>
            <w:r w:rsidR="00D50DDA" w:rsidRPr="001D3785">
              <w:rPr>
                <w:rFonts w:cs="Arial"/>
                <w:color w:val="FF0000"/>
                <w:szCs w:val="20"/>
              </w:rPr>
              <w:t xml:space="preserve"> %</w:t>
            </w:r>
          </w:p>
        </w:tc>
      </w:tr>
    </w:tbl>
    <w:p w14:paraId="42607BF8" w14:textId="77777777" w:rsidR="00302546" w:rsidRPr="00302546" w:rsidRDefault="00302546" w:rsidP="00302546">
      <w:pPr>
        <w:rPr>
          <w:rFonts w:cs="Arial"/>
          <w:szCs w:val="20"/>
        </w:rPr>
      </w:pPr>
    </w:p>
    <w:p w14:paraId="5E6630D8" w14:textId="6777E3F9" w:rsidR="00320FF1" w:rsidRDefault="0010739E" w:rsidP="00EA4D45">
      <w:pPr>
        <w:pStyle w:val="ListParagraph"/>
        <w:numPr>
          <w:ilvl w:val="1"/>
          <w:numId w:val="25"/>
        </w:numPr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Calculate the error rate (the fraction of errors and its percentage) for the </w:t>
      </w:r>
      <w:r w:rsidR="001032E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</w:t>
      </w:r>
      <w:r w:rsidRPr="00762F8E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 data</w:t>
      </w:r>
      <w:r>
        <w:rPr>
          <w:rFonts w:cs="Arial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0739E" w14:paraId="68307A38" w14:textId="77777777" w:rsidTr="00D50DDA">
        <w:trPr>
          <w:trHeight w:val="377"/>
        </w:trPr>
        <w:tc>
          <w:tcPr>
            <w:tcW w:w="2605" w:type="dxa"/>
          </w:tcPr>
          <w:p w14:paraId="3B2F3CDD" w14:textId="3D420926" w:rsidR="0010739E" w:rsidRDefault="00B208AD" w:rsidP="004877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</w:t>
            </w:r>
            <w:r w:rsidR="0010739E" w:rsidRPr="0010739E">
              <w:rPr>
                <w:rFonts w:cs="Arial"/>
                <w:szCs w:val="20"/>
              </w:rPr>
              <w:t xml:space="preserve"> error</w:t>
            </w:r>
            <w:r w:rsidR="0010739E">
              <w:rPr>
                <w:rFonts w:cs="Arial"/>
                <w:szCs w:val="20"/>
              </w:rPr>
              <w:t xml:space="preserve"> rate</w:t>
            </w:r>
            <w:r w:rsidR="00D50DDA">
              <w:rPr>
                <w:rFonts w:cs="Arial"/>
                <w:szCs w:val="20"/>
              </w:rPr>
              <w:t>:</w:t>
            </w:r>
          </w:p>
        </w:tc>
        <w:tc>
          <w:tcPr>
            <w:tcW w:w="6745" w:type="dxa"/>
          </w:tcPr>
          <w:p w14:paraId="1E3EBEF5" w14:textId="6993C148" w:rsidR="0010739E" w:rsidRDefault="0010739E" w:rsidP="0048779E">
            <w:pPr>
              <w:rPr>
                <w:rFonts w:cs="Arial"/>
                <w:szCs w:val="20"/>
              </w:rPr>
            </w:pPr>
            <w:r w:rsidRPr="001D3785">
              <w:rPr>
                <w:rFonts w:cs="Arial"/>
                <w:color w:val="FF0000"/>
                <w:szCs w:val="20"/>
              </w:rPr>
              <w:t xml:space="preserve">   </w:t>
            </w:r>
            <w:proofErr w:type="gramStart"/>
            <w:r w:rsidR="00C05716">
              <w:rPr>
                <w:rFonts w:cs="Arial"/>
                <w:color w:val="FF0000"/>
                <w:szCs w:val="20"/>
              </w:rPr>
              <w:t>3</w:t>
            </w:r>
            <w:r w:rsidRPr="001D3785">
              <w:rPr>
                <w:rFonts w:cs="Arial"/>
                <w:color w:val="FF0000"/>
                <w:szCs w:val="20"/>
              </w:rPr>
              <w:t xml:space="preserve">  /</w:t>
            </w:r>
            <w:proofErr w:type="gramEnd"/>
            <w:r w:rsidR="00D50DDA" w:rsidRPr="001D3785">
              <w:rPr>
                <w:rFonts w:cs="Arial"/>
                <w:color w:val="FF0000"/>
                <w:szCs w:val="20"/>
              </w:rPr>
              <w:t xml:space="preserve">20   =  </w:t>
            </w:r>
            <w:r w:rsidR="00C05716">
              <w:rPr>
                <w:rFonts w:cs="Arial"/>
                <w:color w:val="FF0000"/>
                <w:szCs w:val="20"/>
              </w:rPr>
              <w:t xml:space="preserve">0.15 </w:t>
            </w:r>
            <w:r w:rsidR="00724B9E" w:rsidRPr="001D3785">
              <w:rPr>
                <w:rFonts w:cs="Arial"/>
                <w:color w:val="FF0000"/>
                <w:szCs w:val="20"/>
              </w:rPr>
              <w:t xml:space="preserve"> =</w:t>
            </w:r>
            <w:r w:rsidR="00C05716">
              <w:rPr>
                <w:rFonts w:cs="Arial"/>
                <w:color w:val="FF0000"/>
                <w:szCs w:val="20"/>
              </w:rPr>
              <w:t xml:space="preserve">  15</w:t>
            </w:r>
            <w:r w:rsidR="00D50DDA" w:rsidRPr="001D3785">
              <w:rPr>
                <w:rFonts w:cs="Arial"/>
                <w:color w:val="FF0000"/>
                <w:szCs w:val="20"/>
              </w:rPr>
              <w:t>%</w:t>
            </w:r>
          </w:p>
        </w:tc>
      </w:tr>
    </w:tbl>
    <w:p w14:paraId="2D369900" w14:textId="77777777" w:rsidR="00762F8E" w:rsidRDefault="00762F8E" w:rsidP="00762F8E"/>
    <w:p w14:paraId="6F33DFD1" w14:textId="67475E4E" w:rsidR="00AF10FE" w:rsidRDefault="00AF10FE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69389815" w14:textId="2E567221" w:rsidR="0010739E" w:rsidRDefault="00802000" w:rsidP="0010739E">
      <w:pPr>
        <w:pStyle w:val="Heading1"/>
      </w:pPr>
      <w:r>
        <w:lastRenderedPageBreak/>
        <w:t xml:space="preserve">Designing </w:t>
      </w:r>
      <w:r w:rsidR="00877C3E">
        <w:t xml:space="preserve">a </w:t>
      </w:r>
      <w:r>
        <w:t>Data</w:t>
      </w:r>
      <w:r w:rsidR="00877C3E">
        <w:t>set for</w:t>
      </w:r>
      <w:r w:rsidR="0010739E">
        <w:t xml:space="preserve"> </w:t>
      </w:r>
      <w:r w:rsidR="004E58A9">
        <w:t xml:space="preserve">Classification </w:t>
      </w:r>
      <w:r w:rsidR="0010739E">
        <w:t>Modelling</w:t>
      </w:r>
      <w:r>
        <w:t xml:space="preserve"> tasks</w:t>
      </w:r>
      <w:r w:rsidR="00877C3E">
        <w:t>:</w:t>
      </w:r>
      <w:r w:rsidR="0010739E">
        <w:t xml:space="preserve"> </w:t>
      </w:r>
    </w:p>
    <w:p w14:paraId="24F5B576" w14:textId="6E4EBB25" w:rsidR="00CE1EFC" w:rsidRDefault="00CE4BE3" w:rsidP="0010739E">
      <w:r>
        <w:t>T</w:t>
      </w:r>
      <w:r w:rsidR="00A7473A">
        <w:t>wo</w:t>
      </w:r>
      <w:r>
        <w:t xml:space="preserve"> </w:t>
      </w:r>
      <w:r w:rsidR="0010739E">
        <w:t xml:space="preserve">examples of predictive </w:t>
      </w:r>
      <w:r w:rsidR="003B297D">
        <w:t xml:space="preserve">classification </w:t>
      </w:r>
      <w:r w:rsidR="0010739E">
        <w:t>modelling tasks are described below. For each, identify</w:t>
      </w:r>
      <w:r w:rsidR="00802000">
        <w:t>:</w:t>
      </w:r>
    </w:p>
    <w:p w14:paraId="1EE79179" w14:textId="50316931" w:rsidR="00CE1EFC" w:rsidRDefault="0010739E" w:rsidP="00CE1EFC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 the </w:t>
      </w:r>
      <w:r w:rsidRPr="00802000">
        <w:rPr>
          <w:b/>
          <w:bCs/>
          <w:u w:val="single"/>
        </w:rPr>
        <w:t>classes</w:t>
      </w:r>
      <w:r w:rsidR="00F73D11">
        <w:t xml:space="preserve"> of the prediction outcomes.</w:t>
      </w:r>
    </w:p>
    <w:p w14:paraId="04DAF333" w14:textId="38556871" w:rsidR="00CE1EFC" w:rsidRDefault="0010739E" w:rsidP="00CE1EFC">
      <w:pPr>
        <w:pStyle w:val="ListParagraph"/>
      </w:pPr>
      <w:r>
        <w:t xml:space="preserve">(ii) </w:t>
      </w:r>
      <w:r w:rsidR="00F73D11">
        <w:t xml:space="preserve">what is an </w:t>
      </w:r>
      <w:r w:rsidR="00F73D11" w:rsidRPr="00802000">
        <w:rPr>
          <w:b/>
          <w:bCs/>
          <w:u w:val="single"/>
        </w:rPr>
        <w:t>observation</w:t>
      </w:r>
      <w:r w:rsidR="00F73D11">
        <w:t xml:space="preserve"> / what thing you would</w:t>
      </w:r>
      <w:r>
        <w:t xml:space="preserve"> observ</w:t>
      </w:r>
      <w:r w:rsidR="00F73D11">
        <w:t xml:space="preserve">e </w:t>
      </w:r>
      <w:r w:rsidR="004F26FB">
        <w:t>to measure this data.</w:t>
      </w:r>
    </w:p>
    <w:p w14:paraId="3B3D9F1A" w14:textId="500B8F42" w:rsidR="00CE1EFC" w:rsidRDefault="0010739E" w:rsidP="00CE1EFC">
      <w:pPr>
        <w:pStyle w:val="ListParagraph"/>
      </w:pPr>
      <w:r>
        <w:t xml:space="preserve">(iii) </w:t>
      </w:r>
      <w:r w:rsidRPr="00802000">
        <w:rPr>
          <w:b/>
          <w:bCs/>
          <w:u w:val="single"/>
        </w:rPr>
        <w:t>two</w:t>
      </w:r>
      <w:r w:rsidRPr="00802000">
        <w:t xml:space="preserve"> </w:t>
      </w:r>
      <w:r w:rsidR="00802000">
        <w:t>(</w:t>
      </w:r>
      <w:r w:rsidRPr="00802000">
        <w:t>possible</w:t>
      </w:r>
      <w:r w:rsidR="00802000">
        <w:t>)</w:t>
      </w:r>
      <w:r w:rsidRPr="00802000">
        <w:t xml:space="preserve"> </w:t>
      </w:r>
      <w:r w:rsidRPr="00802000">
        <w:rPr>
          <w:b/>
          <w:bCs/>
          <w:u w:val="single"/>
        </w:rPr>
        <w:t>numeric features</w:t>
      </w:r>
      <w:r w:rsidR="00F73D11">
        <w:t xml:space="preserve"> that will help </w:t>
      </w:r>
      <w:r w:rsidR="00802000">
        <w:t xml:space="preserve">to </w:t>
      </w:r>
      <w:r w:rsidR="00F73D11">
        <w:t>predict the outcome</w:t>
      </w:r>
      <w:r w:rsidR="00802000">
        <w:t xml:space="preserve"> classes</w:t>
      </w:r>
      <w:r w:rsidR="00F73D11">
        <w:t>.</w:t>
      </w:r>
    </w:p>
    <w:p w14:paraId="7A580FA1" w14:textId="05D48A05" w:rsidR="0010739E" w:rsidRDefault="0010739E" w:rsidP="00802000">
      <w:pPr>
        <w:pStyle w:val="ListParagraph"/>
      </w:pPr>
      <w:r>
        <w:t xml:space="preserve">(iv) pick one class </w:t>
      </w:r>
      <w:r w:rsidR="00802000">
        <w:t>as</w:t>
      </w:r>
      <w:r>
        <w:t xml:space="preserve"> </w:t>
      </w:r>
      <w:r w:rsidR="00802000">
        <w:t xml:space="preserve">a </w:t>
      </w:r>
      <w:r w:rsidRPr="004F26FB">
        <w:rPr>
          <w:b/>
          <w:bCs/>
          <w:u w:val="single"/>
        </w:rPr>
        <w:t xml:space="preserve">reference class </w:t>
      </w:r>
      <w:r>
        <w:t>(the class you are trying to predict)</w:t>
      </w:r>
      <w:r w:rsidR="00802000">
        <w:t xml:space="preserve">. </w:t>
      </w:r>
      <w:r>
        <w:t xml:space="preserve">Estimate </w:t>
      </w:r>
      <w:r w:rsidR="00E8148D">
        <w:t xml:space="preserve">whether the value of each numeric feature will be </w:t>
      </w:r>
      <w:r w:rsidR="00802000" w:rsidRPr="004F26FB">
        <w:rPr>
          <w:b/>
          <w:bCs/>
          <w:u w:val="single"/>
        </w:rPr>
        <w:t>positive</w:t>
      </w:r>
      <w:r w:rsidR="00E8148D">
        <w:rPr>
          <w:b/>
          <w:bCs/>
          <w:u w:val="single"/>
        </w:rPr>
        <w:t>ly</w:t>
      </w:r>
      <w:r w:rsidR="00802000" w:rsidRPr="004F26FB">
        <w:rPr>
          <w:b/>
          <w:bCs/>
          <w:u w:val="single"/>
        </w:rPr>
        <w:t xml:space="preserve"> or negative</w:t>
      </w:r>
      <w:r w:rsidR="00E8148D">
        <w:rPr>
          <w:b/>
          <w:bCs/>
          <w:u w:val="single"/>
        </w:rPr>
        <w:t>ly</w:t>
      </w:r>
      <w:r w:rsidR="00802000">
        <w:t xml:space="preserve"> </w:t>
      </w:r>
      <w:r w:rsidRPr="004B6B32">
        <w:rPr>
          <w:b/>
          <w:bCs/>
        </w:rPr>
        <w:t>associated</w:t>
      </w:r>
      <w:r w:rsidR="00E8148D">
        <w:rPr>
          <w:b/>
          <w:bCs/>
        </w:rPr>
        <w:t xml:space="preserve"> with the reference class</w:t>
      </w:r>
      <w:r w:rsidR="00802000">
        <w:t>.</w:t>
      </w:r>
    </w:p>
    <w:p w14:paraId="2BC35989" w14:textId="004EA694" w:rsidR="00AF6D80" w:rsidRDefault="00AF6D80" w:rsidP="00802000">
      <w:pPr>
        <w:pStyle w:val="ListParagraph"/>
      </w:pPr>
    </w:p>
    <w:p w14:paraId="64592C04" w14:textId="4BFA94C2" w:rsidR="00AF6D80" w:rsidRDefault="00AF6D80" w:rsidP="00802000">
      <w:pPr>
        <w:pStyle w:val="ListParagraph"/>
      </w:pPr>
      <w:r>
        <w:t>You can choose any two numeric features, as long as you can measure them, and they help you make the decision.</w:t>
      </w:r>
    </w:p>
    <w:p w14:paraId="53CDED0A" w14:textId="4305ABA5" w:rsidR="00AF6D80" w:rsidRPr="00AF6D80" w:rsidRDefault="00AF6D80" w:rsidP="00945E8C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>Hint  (expand</w:t>
      </w:r>
      <w:r w:rsidR="00E51DC4">
        <w:rPr>
          <w:color w:val="00B0F0"/>
        </w:rPr>
        <w:t>/collapse</w:t>
      </w:r>
      <w:r w:rsidRPr="00652125">
        <w:rPr>
          <w:color w:val="00B0F0"/>
        </w:rPr>
        <w:t xml:space="preserve"> for helpful hint):</w:t>
      </w:r>
    </w:p>
    <w:p w14:paraId="41400659" w14:textId="73AA5E68" w:rsidR="00AB25F4" w:rsidRDefault="00ED6816" w:rsidP="00802000">
      <w:pPr>
        <w:pStyle w:val="IntenseQuote"/>
      </w:pPr>
      <w:r w:rsidRPr="00EB14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1C7E8" wp14:editId="6C130535">
                <wp:simplePos x="0" y="0"/>
                <wp:positionH relativeFrom="column">
                  <wp:posOffset>4071620</wp:posOffset>
                </wp:positionH>
                <wp:positionV relativeFrom="paragraph">
                  <wp:posOffset>902071</wp:posOffset>
                </wp:positionV>
                <wp:extent cx="2242185" cy="741109"/>
                <wp:effectExtent l="0" t="0" r="24765" b="2095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741109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3AEC" w14:textId="464BAC64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Observation: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Each time a customer asks a staff member about a laptop in the store and they buy or don’t buy that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1C7E8" id="Rectangle: Rounded Corners 46" o:spid="_x0000_s1028" style="position:absolute;left:0;text-align:left;margin-left:320.6pt;margin-top:71.05pt;width:176.55pt;height:5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" fillcolor="white [3201]" strokecolor="#ffc000 [3207]" strokeweight="1pt">
                <v:stroke joinstyle="miter"/>
                <v:textbox>
                  <w:txbxContent>
                    <w:p w14:paraId="0CC73AEC" w14:textId="464BAC64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Observation: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>Each time a customer asks a staff member about a laptop in the store and they buy or don’t buy that laptop</w:t>
                      </w:r>
                    </w:p>
                  </w:txbxContent>
                </v:textbox>
              </v:roundrect>
            </w:pict>
          </mc:Fallback>
        </mc:AlternateContent>
      </w:r>
      <w:r w:rsidRPr="00EB14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1531E" wp14:editId="69F4A281">
                <wp:simplePos x="0" y="0"/>
                <wp:positionH relativeFrom="column">
                  <wp:posOffset>4304581</wp:posOffset>
                </wp:positionH>
                <wp:positionV relativeFrom="paragraph">
                  <wp:posOffset>118985</wp:posOffset>
                </wp:positionV>
                <wp:extent cx="1423035" cy="759124"/>
                <wp:effectExtent l="0" t="0" r="24765" b="2222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759124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90EF" w14:textId="7D51FE00" w:rsidR="00FF6AE8" w:rsidRPr="00ED6816" w:rsidRDefault="00FF6AE8" w:rsidP="00EB141A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Classes: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Buy </w:t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/ No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t Buy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Reference</w:t>
                            </w: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 xml:space="preserve"> Class: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1531E" id="Rectangle: Rounded Corners 45" o:spid="_x0000_s1029" style="position:absolute;left:0;text-align:left;margin-left:338.95pt;margin-top:9.35pt;width:112.05pt;height:5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" fillcolor="white [3201]" strokecolor="#ffc000 [3207]" strokeweight="1pt">
                <v:stroke joinstyle="miter"/>
                <v:textbox>
                  <w:txbxContent>
                    <w:p w14:paraId="070290EF" w14:textId="7D51FE00" w:rsidR="00FF6AE8" w:rsidRPr="00ED6816" w:rsidRDefault="00FF6AE8" w:rsidP="00EB141A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Classes: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 xml:space="preserve">Buy </w:t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 xml:space="preserve"> / No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t Buy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Reference</w:t>
                      </w: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 xml:space="preserve"> Class: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Buy</w:t>
                      </w:r>
                    </w:p>
                  </w:txbxContent>
                </v:textbox>
              </v:roundrect>
            </w:pict>
          </mc:Fallback>
        </mc:AlternateContent>
      </w:r>
      <w:r w:rsidR="00E8148D">
        <w:rPr>
          <w:i w:val="0"/>
          <w:iCs w:val="0"/>
          <w:noProof/>
        </w:rPr>
        <w:drawing>
          <wp:anchor distT="0" distB="0" distL="114300" distR="114300" simplePos="0" relativeHeight="251684864" behindDoc="1" locked="0" layoutInCell="1" allowOverlap="1" wp14:anchorId="48E3AAE9" wp14:editId="52246036">
            <wp:simplePos x="0" y="0"/>
            <wp:positionH relativeFrom="column">
              <wp:posOffset>5667315</wp:posOffset>
            </wp:positionH>
            <wp:positionV relativeFrom="paragraph">
              <wp:posOffset>120961</wp:posOffset>
            </wp:positionV>
            <wp:extent cx="646981" cy="463778"/>
            <wp:effectExtent l="0" t="0" r="1270" b="0"/>
            <wp:wrapNone/>
            <wp:docPr id="52" name="Picture 52" descr="C:\Users\pmdsc\AppData\Local\Microsoft\Windows\INetCache\Content.MSO\BC3B3B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sc\AppData\Local\Microsoft\Windows\INetCache\Content.MSO\BC3B3B5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" cy="4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9C0F8" wp14:editId="412293BF">
                <wp:simplePos x="0" y="0"/>
                <wp:positionH relativeFrom="column">
                  <wp:posOffset>1759788</wp:posOffset>
                </wp:positionH>
                <wp:positionV relativeFrom="paragraph">
                  <wp:posOffset>716413</wp:posOffset>
                </wp:positionV>
                <wp:extent cx="474345" cy="215660"/>
                <wp:effectExtent l="0" t="57150" r="20955" b="32385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345" cy="2156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2B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1" o:spid="_x0000_s1026" type="#_x0000_t38" style="position:absolute;margin-left:138.55pt;margin-top:56.4pt;width:37.35pt;height:1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E853E" wp14:editId="48357D28">
                <wp:simplePos x="0" y="0"/>
                <wp:positionH relativeFrom="column">
                  <wp:posOffset>43384</wp:posOffset>
                </wp:positionH>
                <wp:positionV relativeFrom="paragraph">
                  <wp:posOffset>491334</wp:posOffset>
                </wp:positionV>
                <wp:extent cx="1716405" cy="577970"/>
                <wp:effectExtent l="0" t="0" r="17145" b="1270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577970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5877" w14:textId="258828C7" w:rsidR="00FF6AE8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B141A">
                              <w:rPr>
                                <w:sz w:val="16"/>
                                <w:szCs w:val="22"/>
                                <w:u w:val="single"/>
                              </w:rPr>
                              <w:t>Two numeric features: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 cost price  ( - )</w:t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 w:rsidRPr="00EB14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gigabytes of RAM  ( + )</w:t>
                            </w:r>
                          </w:p>
                          <w:p w14:paraId="4321B468" w14:textId="77777777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853E" id="Rectangle: Rounded Corners 48" o:spid="_x0000_s1030" style="position:absolute;left:0;text-align:left;margin-left:3.4pt;margin-top:38.7pt;width:135.1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" fillcolor="white [3201]" strokecolor="#ffc000 [3207]" strokeweight="1pt">
                <v:stroke joinstyle="miter"/>
                <v:textbox>
                  <w:txbxContent>
                    <w:p w14:paraId="52EF5877" w14:textId="258828C7" w:rsidR="00FF6AE8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 w:rsidRPr="00EB141A">
                        <w:rPr>
                          <w:sz w:val="16"/>
                          <w:szCs w:val="22"/>
                          <w:u w:val="single"/>
                        </w:rPr>
                        <w:t>Two numeric features: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>1 cost price  ( - )</w:t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 w:rsidRPr="00EB141A">
                        <w:rPr>
                          <w:b/>
                          <w:bCs/>
                        </w:rPr>
                        <w:t xml:space="preserve"> </w:t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>gigabytes of RAM  ( + )</w:t>
                      </w:r>
                    </w:p>
                    <w:p w14:paraId="4321B468" w14:textId="77777777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FE35C" wp14:editId="397A5872">
                <wp:simplePos x="0" y="0"/>
                <wp:positionH relativeFrom="column">
                  <wp:posOffset>3709358</wp:posOffset>
                </wp:positionH>
                <wp:positionV relativeFrom="paragraph">
                  <wp:posOffset>966578</wp:posOffset>
                </wp:positionV>
                <wp:extent cx="361950" cy="250046"/>
                <wp:effectExtent l="0" t="0" r="57150" b="7429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004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6AC2" id="Connector: Curved 50" o:spid="_x0000_s1026" type="#_x0000_t38" style="position:absolute;margin-left:292.1pt;margin-top:76.1pt;width:28.5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D1F3A" wp14:editId="5074B4FB">
                <wp:simplePos x="0" y="0"/>
                <wp:positionH relativeFrom="column">
                  <wp:posOffset>3709358</wp:posOffset>
                </wp:positionH>
                <wp:positionV relativeFrom="paragraph">
                  <wp:posOffset>483499</wp:posOffset>
                </wp:positionV>
                <wp:extent cx="595223" cy="327312"/>
                <wp:effectExtent l="0" t="57150" r="14605" b="34925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3" cy="3273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D900" id="Connector: Curved 49" o:spid="_x0000_s1026" type="#_x0000_t38" style="position:absolute;margin-left:292.1pt;margin-top:38.05pt;width:46.85pt;height:25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88390" wp14:editId="648436AB">
                <wp:simplePos x="0" y="0"/>
                <wp:positionH relativeFrom="column">
                  <wp:posOffset>2234242</wp:posOffset>
                </wp:positionH>
                <wp:positionV relativeFrom="paragraph">
                  <wp:posOffset>664654</wp:posOffset>
                </wp:positionV>
                <wp:extent cx="1475105" cy="405442"/>
                <wp:effectExtent l="0" t="0" r="10795" b="1397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05442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AE3B6" w14:textId="582B1EDB" w:rsidR="00FF6AE8" w:rsidRPr="00FE48E5" w:rsidRDefault="00FF6AE8" w:rsidP="00EB141A">
                            <w:pPr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</w:rPr>
                              <w:t>Will customers buy our new laptop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88390" id="Rectangle: Rounded Corners 47" o:spid="_x0000_s1031" style="position:absolute;left:0;text-align:left;margin-left:175.9pt;margin-top:52.35pt;width:116.15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" fillcolor="white [3201]" strokecolor="#4472c4 [3204]" strokeweight="1pt">
                <v:stroke joinstyle="miter"/>
                <v:textbox>
                  <w:txbxContent>
                    <w:p w14:paraId="04CAE3B6" w14:textId="582B1EDB" w:rsidR="00FF6AE8" w:rsidRPr="00FE48E5" w:rsidRDefault="00FF6AE8" w:rsidP="00EB141A">
                      <w:pPr>
                        <w:jc w:val="center"/>
                        <w:rPr>
                          <w:sz w:val="16"/>
                          <w:szCs w:val="22"/>
                        </w:rPr>
                      </w:pPr>
                      <w:r>
                        <w:rPr>
                          <w:sz w:val="16"/>
                          <w:szCs w:val="22"/>
                        </w:rPr>
                        <w:t>Will customers buy our new laptop product?</w:t>
                      </w:r>
                    </w:p>
                  </w:txbxContent>
                </v:textbox>
              </v:roundrect>
            </w:pict>
          </mc:Fallback>
        </mc:AlternateContent>
      </w:r>
      <w:r w:rsidR="00E57867">
        <w:t xml:space="preserve">For example - </w:t>
      </w:r>
      <w:r w:rsidR="00612D03">
        <w:t xml:space="preserve"> </w:t>
      </w:r>
      <w:r w:rsidR="00E8148D">
        <w:t>W</w:t>
      </w:r>
      <w:r w:rsidR="00AB25F4">
        <w:t>ill customers</w:t>
      </w:r>
      <w:r w:rsidR="00612D03">
        <w:t xml:space="preserve"> buy </w:t>
      </w:r>
      <w:r w:rsidR="00AB25F4">
        <w:t xml:space="preserve">our </w:t>
      </w:r>
      <w:r w:rsidR="00612D03">
        <w:t>new laptop</w:t>
      </w:r>
      <w:r w:rsidR="00AB25F4">
        <w:t xml:space="preserve"> product</w:t>
      </w:r>
      <w:r w:rsidR="00612D03">
        <w:t>?</w:t>
      </w:r>
      <w:r w:rsidR="00EB141A" w:rsidRPr="00EB141A">
        <w:rPr>
          <w:i w:val="0"/>
          <w:iCs w:val="0"/>
        </w:rPr>
        <w:t xml:space="preserve"> </w:t>
      </w:r>
      <w:r w:rsidR="00EB141A">
        <w:br/>
      </w:r>
      <w:r w:rsidR="00EB141A">
        <w:br/>
      </w:r>
      <w:r w:rsidR="00EB141A">
        <w:br/>
      </w:r>
      <w:r w:rsidR="00EB141A">
        <w:br/>
      </w:r>
      <w:r w:rsidR="00EB141A">
        <w:br/>
      </w:r>
      <w:r w:rsidR="00EB141A">
        <w:br/>
      </w:r>
      <w:r w:rsidR="00EB141A">
        <w:br/>
      </w:r>
    </w:p>
    <w:p w14:paraId="3836F543" w14:textId="0FB110D9" w:rsidR="00AB25F4" w:rsidRDefault="00AB25F4" w:rsidP="00AB25F4">
      <w:pPr>
        <w:pStyle w:val="IntenseQuote"/>
        <w:numPr>
          <w:ilvl w:val="0"/>
          <w:numId w:val="20"/>
        </w:numPr>
      </w:pPr>
      <w:r>
        <w:t>(</w:t>
      </w:r>
      <w:r w:rsidR="008E2A82">
        <w:t>C</w:t>
      </w:r>
      <w:r>
        <w:t>lasses) – “B</w:t>
      </w:r>
      <w:r w:rsidR="00E57867">
        <w:t>uy</w:t>
      </w:r>
      <w:r>
        <w:t>s Laptop”</w:t>
      </w:r>
      <w:r w:rsidR="00E57867">
        <w:t xml:space="preserve"> or </w:t>
      </w:r>
      <w:r>
        <w:t>“Does not B</w:t>
      </w:r>
      <w:r w:rsidR="00E57867">
        <w:t>uy</w:t>
      </w:r>
      <w:r>
        <w:t xml:space="preserve"> Laptop”</w:t>
      </w:r>
      <w:r w:rsidR="00E57867">
        <w:t>:</w:t>
      </w:r>
      <w:r w:rsidR="00612D03">
        <w:t xml:space="preserve"> </w:t>
      </w:r>
    </w:p>
    <w:p w14:paraId="12909320" w14:textId="2F979CAA" w:rsidR="00AB25F4" w:rsidRDefault="00AB25F4" w:rsidP="00AB25F4">
      <w:pPr>
        <w:pStyle w:val="IntenseQuote"/>
        <w:numPr>
          <w:ilvl w:val="0"/>
          <w:numId w:val="20"/>
        </w:numPr>
      </w:pPr>
      <w:r>
        <w:t>(Observation) - Observe each time a customer asks a staff member about a laptop in the store and they buy or don’t buy that laptop.</w:t>
      </w:r>
    </w:p>
    <w:p w14:paraId="4687C913" w14:textId="44BAD1CF" w:rsidR="00AB25F4" w:rsidRDefault="00AB25F4" w:rsidP="00AB25F4">
      <w:pPr>
        <w:pStyle w:val="IntenseQuote"/>
        <w:numPr>
          <w:ilvl w:val="0"/>
          <w:numId w:val="20"/>
        </w:numPr>
      </w:pPr>
      <w:r>
        <w:t>(Two numeric features):</w:t>
      </w:r>
      <w:r w:rsidR="00E57867">
        <w:t xml:space="preserve"> </w:t>
      </w:r>
      <w:r>
        <w:t xml:space="preserve">(1) </w:t>
      </w:r>
      <w:r w:rsidR="00E57867">
        <w:t xml:space="preserve">cost price and </w:t>
      </w:r>
      <w:r>
        <w:t xml:space="preserve">(2) </w:t>
      </w:r>
      <w:r w:rsidR="00E57867">
        <w:t>gigabytes of RAM</w:t>
      </w:r>
      <w:r>
        <w:t xml:space="preserve">. </w:t>
      </w:r>
    </w:p>
    <w:p w14:paraId="4F03C807" w14:textId="0480EBC7" w:rsidR="00AB25F4" w:rsidRDefault="00AB25F4" w:rsidP="00AB25F4">
      <w:pPr>
        <w:pStyle w:val="IntenseQuote"/>
        <w:numPr>
          <w:ilvl w:val="0"/>
          <w:numId w:val="20"/>
        </w:numPr>
      </w:pPr>
      <w:r>
        <w:t xml:space="preserve">(Reference Class): </w:t>
      </w:r>
      <w:r w:rsidR="00BB7511">
        <w:t>“</w:t>
      </w:r>
      <w:r>
        <w:t>Buys Laptop</w:t>
      </w:r>
      <w:r w:rsidR="00BB7511">
        <w:t>”.</w:t>
      </w:r>
    </w:p>
    <w:p w14:paraId="7172FFA4" w14:textId="5EF01E2B" w:rsidR="00612D03" w:rsidRDefault="00AB25F4" w:rsidP="00AB25F4">
      <w:pPr>
        <w:pStyle w:val="IntenseQuote"/>
        <w:numPr>
          <w:ilvl w:val="0"/>
          <w:numId w:val="20"/>
        </w:numPr>
      </w:pPr>
      <w:r>
        <w:t xml:space="preserve">Expected association to “Buys Laptop” -&gt; </w:t>
      </w:r>
      <w:r w:rsidR="00E57867">
        <w:t xml:space="preserve"> lower price (-) and higher RAM (+). </w:t>
      </w:r>
    </w:p>
    <w:p w14:paraId="3E83947F" w14:textId="18673534" w:rsidR="0010739E" w:rsidRPr="00E51DC4" w:rsidRDefault="00A06AE2" w:rsidP="00A06AE2">
      <w:pPr>
        <w:pStyle w:val="Heading3"/>
        <w:numPr>
          <w:ilvl w:val="0"/>
          <w:numId w:val="0"/>
        </w:numPr>
        <w:ind w:left="720" w:hanging="720"/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="00C674B9">
        <w:rPr>
          <w:color w:val="00B0F0"/>
        </w:rPr>
        <w:t>:</w:t>
      </w:r>
      <w:r w:rsidR="00FE48E5">
        <w:br/>
      </w:r>
    </w:p>
    <w:p w14:paraId="4D9B4AA6" w14:textId="1BCA0147" w:rsidR="0010739E" w:rsidRDefault="001E6502" w:rsidP="00802000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F5E2E" wp14:editId="3E7299A6">
                <wp:simplePos x="0" y="0"/>
                <wp:positionH relativeFrom="column">
                  <wp:posOffset>3890512</wp:posOffset>
                </wp:positionH>
                <wp:positionV relativeFrom="paragraph">
                  <wp:posOffset>305950</wp:posOffset>
                </wp:positionV>
                <wp:extent cx="1630393" cy="905510"/>
                <wp:effectExtent l="0" t="0" r="27305" b="279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905510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99C2A" w14:textId="1BAE6448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Classes: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="009045F1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Point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proofErr w:type="gramStart"/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2</w:t>
                            </w:r>
                            <w:r w:rsidR="009045F1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 No</w:t>
                            </w:r>
                            <w:proofErr w:type="gramEnd"/>
                            <w:r w:rsidR="009045F1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point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Reference</w:t>
                            </w: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 xml:space="preserve"> Class: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-</w:t>
                            </w:r>
                            <w:r w:rsidR="00B850B2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F5E2E" id="Rectangle: Rounded Corners 35" o:spid="_x0000_s1032" style="position:absolute;left:0;text-align:left;margin-left:306.35pt;margin-top:24.1pt;width:128.4pt;height:7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" fillcolor="white [3201]" strokecolor="#ffc000 [3207]" strokeweight="1pt">
                <v:stroke joinstyle="miter"/>
                <v:textbox>
                  <w:txbxContent>
                    <w:p w14:paraId="5FD99C2A" w14:textId="1BAE6448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Classes: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="009045F1">
                        <w:rPr>
                          <w:b/>
                          <w:bCs/>
                          <w:sz w:val="16"/>
                          <w:szCs w:val="22"/>
                        </w:rPr>
                        <w:t xml:space="preserve"> Point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proofErr w:type="gramStart"/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2</w:t>
                      </w:r>
                      <w:r w:rsidR="009045F1">
                        <w:rPr>
                          <w:b/>
                          <w:bCs/>
                          <w:sz w:val="16"/>
                          <w:szCs w:val="22"/>
                        </w:rPr>
                        <w:t xml:space="preserve">  No</w:t>
                      </w:r>
                      <w:proofErr w:type="gramEnd"/>
                      <w:r w:rsidR="009045F1">
                        <w:rPr>
                          <w:b/>
                          <w:bCs/>
                          <w:sz w:val="16"/>
                          <w:szCs w:val="22"/>
                        </w:rPr>
                        <w:t xml:space="preserve"> point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Reference</w:t>
                      </w: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 xml:space="preserve"> Class: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-</w:t>
                      </w:r>
                      <w:r w:rsidR="00B850B2">
                        <w:rPr>
                          <w:b/>
                          <w:bCs/>
                          <w:sz w:val="16"/>
                          <w:szCs w:val="22"/>
                        </w:rPr>
                        <w:t xml:space="preserve"> Score</w:t>
                      </w:r>
                    </w:p>
                  </w:txbxContent>
                </v:textbox>
              </v:roundrect>
            </w:pict>
          </mc:Fallback>
        </mc:AlternateContent>
      </w:r>
      <w:r w:rsidRPr="00FE48E5">
        <w:rPr>
          <w:rFonts w:cs="Arial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50693140" wp14:editId="09B8E3C7">
            <wp:simplePos x="0" y="0"/>
            <wp:positionH relativeFrom="column">
              <wp:posOffset>5589354</wp:posOffset>
            </wp:positionH>
            <wp:positionV relativeFrom="paragraph">
              <wp:posOffset>52498</wp:posOffset>
            </wp:positionV>
            <wp:extent cx="647535" cy="672860"/>
            <wp:effectExtent l="0" t="0" r="63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35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66926" wp14:editId="2748FA7C">
                <wp:simplePos x="0" y="0"/>
                <wp:positionH relativeFrom="column">
                  <wp:posOffset>-145834</wp:posOffset>
                </wp:positionH>
                <wp:positionV relativeFrom="paragraph">
                  <wp:posOffset>344494</wp:posOffset>
                </wp:positionV>
                <wp:extent cx="1716405" cy="871268"/>
                <wp:effectExtent l="0" t="0" r="17145" b="2413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71268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CDA3" w14:textId="78F0BA69" w:rsidR="00FF6AE8" w:rsidRPr="00E8148D" w:rsidRDefault="00FF6AE8" w:rsidP="00EB141A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numeric features: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="009045F1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Field goal %</w:t>
                            </w:r>
                            <w:r w:rsidR="007923EC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(+)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 w:rsidR="009045F1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B850B2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Height</w:t>
                            </w:r>
                            <w:r w:rsidR="007923EC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(+)</w:t>
                            </w:r>
                          </w:p>
                          <w:p w14:paraId="28F34418" w14:textId="600C84C6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66926" id="Rectangle: Rounded Corners 40" o:spid="_x0000_s1033" style="position:absolute;left:0;text-align:left;margin-left:-11.5pt;margin-top:27.15pt;width:135.15pt;height:6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" fillcolor="white [3201]" strokecolor="#ffc000 [3207]" strokeweight="1pt">
                <v:stroke joinstyle="miter"/>
                <v:textbox>
                  <w:txbxContent>
                    <w:p w14:paraId="4EE6CDA3" w14:textId="78F0BA69" w:rsidR="00FF6AE8" w:rsidRPr="00E8148D" w:rsidRDefault="00FF6AE8" w:rsidP="00EB141A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numeric features: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="009045F1">
                        <w:rPr>
                          <w:b/>
                          <w:bCs/>
                          <w:sz w:val="16"/>
                          <w:szCs w:val="22"/>
                        </w:rPr>
                        <w:t xml:space="preserve"> Field goal %</w:t>
                      </w:r>
                      <w:r w:rsidR="007923EC">
                        <w:rPr>
                          <w:b/>
                          <w:bCs/>
                          <w:sz w:val="16"/>
                          <w:szCs w:val="22"/>
                        </w:rPr>
                        <w:t xml:space="preserve"> (+)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 w:rsidR="009045F1">
                        <w:rPr>
                          <w:b/>
                          <w:bCs/>
                          <w:sz w:val="16"/>
                          <w:szCs w:val="22"/>
                        </w:rPr>
                        <w:t xml:space="preserve"> </w:t>
                      </w:r>
                      <w:r w:rsidR="00B850B2">
                        <w:rPr>
                          <w:b/>
                          <w:bCs/>
                          <w:sz w:val="16"/>
                          <w:szCs w:val="22"/>
                        </w:rPr>
                        <w:t>Height</w:t>
                      </w:r>
                      <w:r w:rsidR="007923EC">
                        <w:rPr>
                          <w:b/>
                          <w:bCs/>
                          <w:sz w:val="16"/>
                          <w:szCs w:val="22"/>
                        </w:rPr>
                        <w:t xml:space="preserve"> (+)</w:t>
                      </w:r>
                    </w:p>
                    <w:p w14:paraId="28F34418" w14:textId="600C84C6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2000">
        <w:rPr>
          <w:rFonts w:cs="Arial"/>
          <w:szCs w:val="20"/>
        </w:rPr>
        <w:t>Create a model to predict whether a basketball player makes a free-throw shot.</w:t>
      </w:r>
      <w:r w:rsidR="00FE48E5" w:rsidRPr="00FE48E5">
        <w:rPr>
          <w:rFonts w:cs="Arial"/>
          <w:szCs w:val="20"/>
        </w:rPr>
        <w:t xml:space="preserve"> </w:t>
      </w:r>
      <w:r w:rsidR="00EE64CD">
        <w:rPr>
          <w:rFonts w:cs="Arial"/>
          <w:szCs w:val="20"/>
        </w:rPr>
        <w:br/>
      </w:r>
      <w:r w:rsidR="00EE64CD" w:rsidRPr="00EE64CD">
        <w:rPr>
          <w:rFonts w:cs="Arial"/>
          <w:sz w:val="14"/>
          <w:szCs w:val="14"/>
        </w:rPr>
        <w:t>(</w:t>
      </w:r>
      <w:r w:rsidR="00EE64CD" w:rsidRPr="00EE64CD">
        <w:rPr>
          <w:rFonts w:cs="Arial"/>
          <w:i/>
          <w:iCs/>
          <w:sz w:val="14"/>
          <w:szCs w:val="14"/>
        </w:rPr>
        <w:t>e.g.</w:t>
      </w:r>
      <w:r w:rsidR="00EE64CD">
        <w:rPr>
          <w:rFonts w:cs="Arial"/>
          <w:i/>
          <w:iCs/>
          <w:sz w:val="14"/>
          <w:szCs w:val="14"/>
        </w:rPr>
        <w:t xml:space="preserve"> numeric features about the player or court conditions, etc. , like number of ____ or amount of _____ )</w:t>
      </w:r>
    </w:p>
    <w:p w14:paraId="508D598C" w14:textId="132D30C7" w:rsidR="00FE48E5" w:rsidRDefault="00EB141A" w:rsidP="00FE48E5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B5389" wp14:editId="77F4C410">
                <wp:simplePos x="0" y="0"/>
                <wp:positionH relativeFrom="column">
                  <wp:posOffset>3528204</wp:posOffset>
                </wp:positionH>
                <wp:positionV relativeFrom="paragraph">
                  <wp:posOffset>147608</wp:posOffset>
                </wp:positionV>
                <wp:extent cx="362309" cy="215660"/>
                <wp:effectExtent l="0" t="57150" r="0" b="32385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2156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F177" id="Connector: Curved 42" o:spid="_x0000_s1026" type="#_x0000_t38" style="position:absolute;margin-left:277.8pt;margin-top:11.6pt;width:28.55pt;height:1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3F30F" wp14:editId="01F6F66B">
                <wp:simplePos x="0" y="0"/>
                <wp:positionH relativeFrom="column">
                  <wp:posOffset>2053086</wp:posOffset>
                </wp:positionH>
                <wp:positionV relativeFrom="paragraph">
                  <wp:posOffset>61343</wp:posOffset>
                </wp:positionV>
                <wp:extent cx="1475117" cy="560705"/>
                <wp:effectExtent l="0" t="0" r="10795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6070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4FC3" w14:textId="77777777" w:rsidR="00FF6AE8" w:rsidRPr="00FE48E5" w:rsidRDefault="00FF6AE8" w:rsidP="00FE48E5">
                            <w:pPr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 w:rsidRPr="00FE48E5">
                              <w:rPr>
                                <w:sz w:val="16"/>
                                <w:szCs w:val="22"/>
                              </w:rPr>
                              <w:t>Predict whether basketball player makes a free-throw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F30F" id="Rectangle: Rounded Corners 39" o:spid="_x0000_s1034" style="position:absolute;margin-left:161.65pt;margin-top:4.85pt;width:116.15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" fillcolor="white [3201]" strokecolor="#5b9bd5 [3208]" strokeweight="1pt">
                <v:stroke joinstyle="miter"/>
                <v:textbox>
                  <w:txbxContent>
                    <w:p w14:paraId="49E64FC3" w14:textId="77777777" w:rsidR="00FF6AE8" w:rsidRPr="00FE48E5" w:rsidRDefault="00FF6AE8" w:rsidP="00FE48E5">
                      <w:pPr>
                        <w:jc w:val="center"/>
                        <w:rPr>
                          <w:sz w:val="16"/>
                          <w:szCs w:val="22"/>
                        </w:rPr>
                      </w:pPr>
                      <w:r w:rsidRPr="00FE48E5">
                        <w:rPr>
                          <w:sz w:val="16"/>
                          <w:szCs w:val="22"/>
                        </w:rPr>
                        <w:t>Predict whether basketball player makes a free-throw shot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21AFA" wp14:editId="1C70F21B">
                <wp:simplePos x="0" y="0"/>
                <wp:positionH relativeFrom="column">
                  <wp:posOffset>207035</wp:posOffset>
                </wp:positionH>
                <wp:positionV relativeFrom="paragraph">
                  <wp:posOffset>147608</wp:posOffset>
                </wp:positionV>
                <wp:extent cx="1328468" cy="327803"/>
                <wp:effectExtent l="0" t="0" r="2413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27803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1516" w14:textId="36C8B6DA" w:rsidR="00FF6AE8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</w:rPr>
                              <w:t>Two numeric features:</w:t>
                            </w:r>
                          </w:p>
                          <w:p w14:paraId="4D1BA79B" w14:textId="77777777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21AFA" id="Rectangle: Rounded Corners 37" o:spid="_x0000_s1035" style="position:absolute;margin-left:16.3pt;margin-top:11.6pt;width:104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" fillcolor="white [3201]" strokecolor="#ffc000 [3207]" strokeweight="1pt">
                <v:stroke joinstyle="miter"/>
                <v:textbox>
                  <w:txbxContent>
                    <w:p w14:paraId="33AC1516" w14:textId="36C8B6DA" w:rsidR="00FF6AE8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>
                        <w:rPr>
                          <w:sz w:val="16"/>
                          <w:szCs w:val="22"/>
                        </w:rPr>
                        <w:t>Two numeric features:</w:t>
                      </w:r>
                    </w:p>
                    <w:p w14:paraId="4D1BA79B" w14:textId="77777777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E9A778" w14:textId="0AC9519E" w:rsidR="00FE48E5" w:rsidRDefault="00E8148D" w:rsidP="00FE48E5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7DF56" wp14:editId="3CE62351">
                <wp:simplePos x="0" y="0"/>
                <wp:positionH relativeFrom="column">
                  <wp:posOffset>3528205</wp:posOffset>
                </wp:positionH>
                <wp:positionV relativeFrom="paragraph">
                  <wp:posOffset>99994</wp:posOffset>
                </wp:positionV>
                <wp:extent cx="181154" cy="526211"/>
                <wp:effectExtent l="0" t="0" r="47625" b="6477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5262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49CA" id="Connector: Curved 43" o:spid="_x0000_s1026" type="#_x0000_t38" style="position:absolute;margin-left:277.8pt;margin-top:7.85pt;width:14.2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 w:rsidR="00EB141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345F8" wp14:editId="0C2A0F80">
                <wp:simplePos x="0" y="0"/>
                <wp:positionH relativeFrom="column">
                  <wp:posOffset>1578634</wp:posOffset>
                </wp:positionH>
                <wp:positionV relativeFrom="paragraph">
                  <wp:posOffset>52429</wp:posOffset>
                </wp:positionV>
                <wp:extent cx="474453" cy="51759"/>
                <wp:effectExtent l="38100" t="19050" r="20955" b="10096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517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22F2" id="Connector: Curved 44" o:spid="_x0000_s1026" type="#_x0000_t38" style="position:absolute;margin-left:124.3pt;margin-top:4.15pt;width:37.35pt;height:4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B5A97C0" w14:textId="18A95F37" w:rsidR="00FE48E5" w:rsidRDefault="00FE48E5" w:rsidP="00FE48E5">
      <w:pPr>
        <w:rPr>
          <w:rFonts w:cs="Arial"/>
          <w:szCs w:val="20"/>
        </w:rPr>
      </w:pPr>
    </w:p>
    <w:p w14:paraId="27440526" w14:textId="04449245" w:rsidR="00802000" w:rsidRPr="00802000" w:rsidRDefault="001E6502" w:rsidP="00802000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A0EA0" wp14:editId="16F5E4CB">
                <wp:simplePos x="0" y="0"/>
                <wp:positionH relativeFrom="column">
                  <wp:posOffset>3182632</wp:posOffset>
                </wp:positionH>
                <wp:positionV relativeFrom="paragraph">
                  <wp:posOffset>106632</wp:posOffset>
                </wp:positionV>
                <wp:extent cx="2544409" cy="715645"/>
                <wp:effectExtent l="0" t="0" r="27940" b="2730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09" cy="71564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2C2C" w14:textId="0E6255D4" w:rsidR="00FF6AE8" w:rsidRPr="00E8148D" w:rsidRDefault="00FF6AE8" w:rsidP="00EB141A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t>Observation:</w:t>
                            </w: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- </w:t>
                            </w:r>
                            <w:r w:rsidR="00B850B2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average field goal of each player for free throw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A0EA0" id="Rectangle: Rounded Corners 36" o:spid="_x0000_s1036" style="position:absolute;margin-left:250.6pt;margin-top:8.4pt;width:200.35pt;height:5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" fillcolor="white [3201]" strokecolor="#ffc000 [3207]" strokeweight="1pt">
                <v:stroke joinstyle="miter"/>
                <v:textbox>
                  <w:txbxContent>
                    <w:p w14:paraId="18532C2C" w14:textId="0E6255D4" w:rsidR="00FF6AE8" w:rsidRPr="00E8148D" w:rsidRDefault="00FF6AE8" w:rsidP="00EB141A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t>Observation:</w:t>
                      </w: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 xml:space="preserve">- </w:t>
                      </w:r>
                      <w:r w:rsidR="00B850B2">
                        <w:rPr>
                          <w:b/>
                          <w:bCs/>
                          <w:sz w:val="16"/>
                          <w:szCs w:val="22"/>
                        </w:rPr>
                        <w:t>average field goal of each player for free throw</w:t>
                      </w:r>
                    </w:p>
                  </w:txbxContent>
                </v:textbox>
              </v:roundrect>
            </w:pict>
          </mc:Fallback>
        </mc:AlternateContent>
      </w:r>
      <w:r w:rsidR="00A7473A">
        <w:rPr>
          <w:rFonts w:cs="Arial"/>
          <w:szCs w:val="20"/>
        </w:rPr>
        <w:br/>
      </w:r>
      <w:r w:rsidR="00EE64CD">
        <w:rPr>
          <w:rFonts w:cs="Arial"/>
          <w:szCs w:val="20"/>
        </w:rPr>
        <w:br/>
      </w:r>
    </w:p>
    <w:p w14:paraId="6B2AFCE4" w14:textId="77777777" w:rsidR="00A7473A" w:rsidRDefault="00A7473A" w:rsidP="002001D2">
      <w:pPr>
        <w:rPr>
          <w:rFonts w:cs="Arial"/>
          <w:szCs w:val="20"/>
        </w:rPr>
      </w:pPr>
    </w:p>
    <w:p w14:paraId="7E45A193" w14:textId="56B4A501" w:rsidR="00E8148D" w:rsidRDefault="00EE64CD" w:rsidP="002001D2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703296" behindDoc="1" locked="0" layoutInCell="1" allowOverlap="1" wp14:anchorId="60383BB5" wp14:editId="33CCC813">
            <wp:simplePos x="0" y="0"/>
            <wp:positionH relativeFrom="column">
              <wp:posOffset>5623260</wp:posOffset>
            </wp:positionH>
            <wp:positionV relativeFrom="paragraph">
              <wp:posOffset>380916</wp:posOffset>
            </wp:positionV>
            <wp:extent cx="474345" cy="474345"/>
            <wp:effectExtent l="38100" t="57150" r="40005" b="40005"/>
            <wp:wrapNone/>
            <wp:docPr id="76" name="Picture 76" descr="C:\Users\pmdsc\AppData\Local\Microsoft\Windows\INetCache\Content.MSO\DC102F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mdsc\AppData\Local\Microsoft\Windows\INetCache\Content.MSO\DC102F7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Cs w:val="20"/>
        </w:rPr>
        <w:br/>
      </w:r>
    </w:p>
    <w:p w14:paraId="6596AB37" w14:textId="77777777" w:rsidR="00B850B2" w:rsidRDefault="00B850B2" w:rsidP="002001D2">
      <w:pPr>
        <w:rPr>
          <w:rFonts w:cs="Arial"/>
          <w:szCs w:val="20"/>
        </w:rPr>
      </w:pPr>
    </w:p>
    <w:p w14:paraId="2BE138E3" w14:textId="77777777" w:rsidR="00B850B2" w:rsidRDefault="00B850B2" w:rsidP="002001D2">
      <w:pPr>
        <w:rPr>
          <w:rFonts w:cs="Arial"/>
          <w:szCs w:val="20"/>
        </w:rPr>
      </w:pPr>
    </w:p>
    <w:p w14:paraId="71996782" w14:textId="77777777" w:rsidR="00B850B2" w:rsidRDefault="00B850B2" w:rsidP="002001D2">
      <w:pPr>
        <w:rPr>
          <w:rFonts w:cs="Arial"/>
          <w:szCs w:val="20"/>
        </w:rPr>
      </w:pPr>
    </w:p>
    <w:p w14:paraId="0F2B0F71" w14:textId="77777777" w:rsidR="00B850B2" w:rsidRPr="002001D2" w:rsidRDefault="00B850B2" w:rsidP="002001D2">
      <w:pPr>
        <w:rPr>
          <w:rFonts w:cs="Arial"/>
          <w:szCs w:val="20"/>
        </w:rPr>
      </w:pPr>
    </w:p>
    <w:p w14:paraId="583F381D" w14:textId="32E16F37" w:rsidR="002001D2" w:rsidRDefault="002001D2" w:rsidP="002001D2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>
        <w:rPr>
          <w:rFonts w:cs="Arial"/>
          <w:szCs w:val="20"/>
        </w:rPr>
        <w:lastRenderedPageBreak/>
        <w:t>Create a model to determine if a</w:t>
      </w:r>
      <w:r w:rsidR="00A129EB">
        <w:rPr>
          <w:rFonts w:cs="Arial"/>
          <w:szCs w:val="20"/>
        </w:rPr>
        <w:t xml:space="preserve"> photo</w:t>
      </w:r>
      <w:r>
        <w:rPr>
          <w:rFonts w:cs="Arial"/>
          <w:szCs w:val="20"/>
        </w:rPr>
        <w:t xml:space="preserve"> was taken indoors or outside</w:t>
      </w:r>
      <w:r w:rsidR="005C739C">
        <w:rPr>
          <w:rFonts w:cs="Arial"/>
          <w:szCs w:val="20"/>
        </w:rPr>
        <w:t xml:space="preserve">. </w:t>
      </w:r>
      <w:r w:rsidR="00EE64CD">
        <w:rPr>
          <w:rFonts w:cs="Arial"/>
          <w:szCs w:val="20"/>
        </w:rPr>
        <w:br/>
      </w:r>
      <w:r w:rsidR="00EE64CD" w:rsidRPr="00EE64CD">
        <w:rPr>
          <w:rFonts w:cs="Arial"/>
          <w:sz w:val="14"/>
          <w:szCs w:val="14"/>
        </w:rPr>
        <w:t>(</w:t>
      </w:r>
      <w:r w:rsidR="00EE64CD" w:rsidRPr="00EE64CD">
        <w:rPr>
          <w:rFonts w:cs="Arial"/>
          <w:i/>
          <w:iCs/>
          <w:sz w:val="14"/>
          <w:szCs w:val="14"/>
        </w:rPr>
        <w:t>e.g.</w:t>
      </w:r>
      <w:r w:rsidR="00EE64CD">
        <w:rPr>
          <w:rFonts w:cs="Arial"/>
          <w:i/>
          <w:iCs/>
          <w:sz w:val="14"/>
          <w:szCs w:val="14"/>
        </w:rPr>
        <w:t xml:space="preserve"> numeric features from the captured camera image, like number of ____ or amount of _____ ) </w:t>
      </w:r>
    </w:p>
    <w:p w14:paraId="00F75186" w14:textId="5E56534C" w:rsidR="002E7AD3" w:rsidRDefault="00E8148D" w:rsidP="002001D2">
      <w:pPr>
        <w:rPr>
          <w:rFonts w:cs="Arial"/>
          <w:szCs w:val="20"/>
        </w:rPr>
      </w:pP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1BFE5" wp14:editId="0E7F512F">
                <wp:simplePos x="0" y="0"/>
                <wp:positionH relativeFrom="column">
                  <wp:posOffset>4028535</wp:posOffset>
                </wp:positionH>
                <wp:positionV relativeFrom="paragraph">
                  <wp:posOffset>2001</wp:posOffset>
                </wp:positionV>
                <wp:extent cx="1639019" cy="854015"/>
                <wp:effectExtent l="0" t="0" r="18415" b="2286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85401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97F2" w14:textId="663C955B" w:rsidR="00FF6AE8" w:rsidRPr="00FE48E5" w:rsidRDefault="00FF6AE8" w:rsidP="001E6502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Classes: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="00833529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indoor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 w:rsidR="00833529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outdoor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Reference</w:t>
                            </w: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 xml:space="preserve"> Class: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-</w:t>
                            </w:r>
                            <w:r w:rsidR="00833529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indoor</w:t>
                            </w:r>
                          </w:p>
                          <w:p w14:paraId="4BCCB70E" w14:textId="49A8798B" w:rsidR="00FF6AE8" w:rsidRPr="00FE48E5" w:rsidRDefault="00FF6AE8" w:rsidP="00E8148D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1BFE5" id="Rectangle: Rounded Corners 68" o:spid="_x0000_s1037" style="position:absolute;margin-left:317.2pt;margin-top:.15pt;width:129.05pt;height:6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" fillcolor="white [3201]" strokecolor="#ffc000 [3207]" strokeweight="1pt">
                <v:stroke joinstyle="miter"/>
                <v:textbox>
                  <w:txbxContent>
                    <w:p w14:paraId="5F4B97F2" w14:textId="663C955B" w:rsidR="00FF6AE8" w:rsidRPr="00FE48E5" w:rsidRDefault="00FF6AE8" w:rsidP="001E6502">
                      <w:pPr>
                        <w:rPr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Classes: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="00833529">
                        <w:rPr>
                          <w:b/>
                          <w:bCs/>
                          <w:sz w:val="16"/>
                          <w:szCs w:val="22"/>
                        </w:rPr>
                        <w:t>indoor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 w:rsidR="00833529">
                        <w:rPr>
                          <w:b/>
                          <w:bCs/>
                          <w:sz w:val="16"/>
                          <w:szCs w:val="22"/>
                        </w:rPr>
                        <w:t>outdoor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Reference</w:t>
                      </w: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 xml:space="preserve"> Class: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-</w:t>
                      </w:r>
                      <w:r w:rsidR="00833529">
                        <w:rPr>
                          <w:b/>
                          <w:bCs/>
                          <w:sz w:val="16"/>
                          <w:szCs w:val="22"/>
                        </w:rPr>
                        <w:t>indoor</w:t>
                      </w:r>
                    </w:p>
                    <w:p w14:paraId="4BCCB70E" w14:textId="49A8798B" w:rsidR="00FF6AE8" w:rsidRPr="00FE48E5" w:rsidRDefault="00FF6AE8" w:rsidP="00E8148D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723A7" wp14:editId="3EEF5F81">
                <wp:simplePos x="0" y="0"/>
                <wp:positionH relativeFrom="column">
                  <wp:posOffset>2190750</wp:posOffset>
                </wp:positionH>
                <wp:positionV relativeFrom="paragraph">
                  <wp:posOffset>163830</wp:posOffset>
                </wp:positionV>
                <wp:extent cx="1475117" cy="560705"/>
                <wp:effectExtent l="0" t="0" r="10795" b="1079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6070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8B355" w14:textId="26B22250" w:rsidR="00FF6AE8" w:rsidRPr="00FE48E5" w:rsidRDefault="00FF6AE8" w:rsidP="00E8148D">
                            <w:pPr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 w:rsidRPr="00FE48E5">
                              <w:rPr>
                                <w:sz w:val="16"/>
                                <w:szCs w:val="22"/>
                              </w:rPr>
                              <w:t xml:space="preserve">Predict whether 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a photo was taken indoors or outside.</w:t>
                            </w:r>
                            <w:r w:rsidRPr="00E8148D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22"/>
                              </w:rPr>
                              <w:drawing>
                                <wp:inline distT="0" distB="0" distL="0" distR="0" wp14:anchorId="7D9C73D5" wp14:editId="3E809A5A">
                                  <wp:extent cx="1185545" cy="1185545"/>
                                  <wp:effectExtent l="0" t="0" r="0" b="0"/>
                                  <wp:docPr id="75" name="Picture 75" descr="C:\Users\pmdsc\AppData\Local\Microsoft\Windows\INetCache\Content.MSO\C27064BE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pmdsc\AppData\Local\Microsoft\Windows\INetCache\Content.MSO\C27064BE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545" cy="1185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723A7" id="Rectangle: Rounded Corners 70" o:spid="_x0000_s1038" style="position:absolute;margin-left:172.5pt;margin-top:12.9pt;width:116.15pt;height:4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" fillcolor="white [3201]" strokecolor="#5b9bd5 [3208]" strokeweight="1pt">
                <v:stroke joinstyle="miter"/>
                <v:textbox>
                  <w:txbxContent>
                    <w:p w14:paraId="1C28B355" w14:textId="26B22250" w:rsidR="00FF6AE8" w:rsidRPr="00FE48E5" w:rsidRDefault="00FF6AE8" w:rsidP="00E8148D">
                      <w:pPr>
                        <w:jc w:val="center"/>
                        <w:rPr>
                          <w:sz w:val="16"/>
                          <w:szCs w:val="22"/>
                        </w:rPr>
                      </w:pPr>
                      <w:r w:rsidRPr="00FE48E5">
                        <w:rPr>
                          <w:sz w:val="16"/>
                          <w:szCs w:val="22"/>
                        </w:rPr>
                        <w:t xml:space="preserve">Predict whether </w:t>
                      </w:r>
                      <w:r>
                        <w:rPr>
                          <w:sz w:val="16"/>
                          <w:szCs w:val="22"/>
                        </w:rPr>
                        <w:t>a photo was taken indoors or outside.</w:t>
                      </w:r>
                      <w:r w:rsidRPr="00E8148D">
                        <w:rPr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22"/>
                        </w:rPr>
                        <w:drawing>
                          <wp:inline distT="0" distB="0" distL="0" distR="0" wp14:anchorId="7D9C73D5" wp14:editId="3E809A5A">
                            <wp:extent cx="1185545" cy="1185545"/>
                            <wp:effectExtent l="0" t="0" r="0" b="0"/>
                            <wp:docPr id="75" name="Picture 75" descr="C:\Users\pmdsc\AppData\Local\Microsoft\Windows\INetCache\Content.MSO\C27064BE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pmdsc\AppData\Local\Microsoft\Windows\INetCache\Content.MSO\C27064BE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545" cy="1185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46836" wp14:editId="58AED3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1716405" cy="871268"/>
                <wp:effectExtent l="0" t="0" r="17145" b="2413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71268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8B84" w14:textId="69EE8977" w:rsidR="00FF6AE8" w:rsidRPr="00E8148D" w:rsidRDefault="00FF6AE8" w:rsidP="00E8148D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numeric features: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="00E14364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7923EC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G</w:t>
                            </w:r>
                            <w:r w:rsidR="00E14364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color</w:t>
                            </w:r>
                            <w:r w:rsidR="007923EC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(+)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 w:rsidR="00E14364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Saturation</w:t>
                            </w:r>
                            <w:r w:rsidR="007923EC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(+)</w:t>
                            </w:r>
                          </w:p>
                          <w:p w14:paraId="7E4D43B5" w14:textId="2A942B3C" w:rsidR="00FF6AE8" w:rsidRPr="00FE48E5" w:rsidRDefault="007923EC" w:rsidP="00E8148D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46836" id="Rectangle: Rounded Corners 71" o:spid="_x0000_s1039" style="position:absolute;margin-left:0;margin-top:5.35pt;width:135.15pt;height:6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" fillcolor="white [3201]" strokecolor="#ffc000 [3207]" strokeweight="1pt">
                <v:stroke joinstyle="miter"/>
                <v:textbox>
                  <w:txbxContent>
                    <w:p w14:paraId="72388B84" w14:textId="69EE8977" w:rsidR="00FF6AE8" w:rsidRPr="00E8148D" w:rsidRDefault="00FF6AE8" w:rsidP="00E8148D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numeric features: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="00E14364">
                        <w:rPr>
                          <w:b/>
                          <w:bCs/>
                          <w:sz w:val="16"/>
                          <w:szCs w:val="22"/>
                        </w:rPr>
                        <w:t xml:space="preserve"> </w:t>
                      </w:r>
                      <w:r w:rsidR="007923EC">
                        <w:rPr>
                          <w:b/>
                          <w:bCs/>
                          <w:sz w:val="16"/>
                          <w:szCs w:val="22"/>
                        </w:rPr>
                        <w:t>G</w:t>
                      </w:r>
                      <w:r w:rsidR="00E14364">
                        <w:rPr>
                          <w:b/>
                          <w:bCs/>
                          <w:sz w:val="16"/>
                          <w:szCs w:val="22"/>
                        </w:rPr>
                        <w:t xml:space="preserve"> color</w:t>
                      </w:r>
                      <w:r w:rsidR="007923EC">
                        <w:rPr>
                          <w:b/>
                          <w:bCs/>
                          <w:sz w:val="16"/>
                          <w:szCs w:val="22"/>
                        </w:rPr>
                        <w:t xml:space="preserve"> (+)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 w:rsidR="00E14364">
                        <w:rPr>
                          <w:b/>
                          <w:bCs/>
                          <w:sz w:val="16"/>
                          <w:szCs w:val="22"/>
                        </w:rPr>
                        <w:t xml:space="preserve"> Saturation</w:t>
                      </w:r>
                      <w:r w:rsidR="007923EC">
                        <w:rPr>
                          <w:b/>
                          <w:bCs/>
                          <w:sz w:val="16"/>
                          <w:szCs w:val="22"/>
                        </w:rPr>
                        <w:t xml:space="preserve"> (+)</w:t>
                      </w:r>
                    </w:p>
                    <w:p w14:paraId="7E4D43B5" w14:textId="2A942B3C" w:rsidR="00FF6AE8" w:rsidRPr="00FE48E5" w:rsidRDefault="007923EC" w:rsidP="00E8148D">
                      <w:pPr>
                        <w:rPr>
                          <w:sz w:val="16"/>
                          <w:szCs w:val="22"/>
                        </w:rPr>
                      </w:pPr>
                      <w:r>
                        <w:rPr>
                          <w:sz w:val="16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AE5F9" wp14:editId="712B6FFE">
                <wp:simplePos x="0" y="0"/>
                <wp:positionH relativeFrom="column">
                  <wp:posOffset>1716405</wp:posOffset>
                </wp:positionH>
                <wp:positionV relativeFrom="paragraph">
                  <wp:posOffset>433070</wp:posOffset>
                </wp:positionV>
                <wp:extent cx="474453" cy="51759"/>
                <wp:effectExtent l="38100" t="19050" r="20955" b="100965"/>
                <wp:wrapNone/>
                <wp:docPr id="74" name="Connector: Curve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517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E8E8" id="Connector: Curved 74" o:spid="_x0000_s1026" type="#_x0000_t38" style="position:absolute;margin-left:135.15pt;margin-top:34.1pt;width:37.35pt;height:4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52AACAE" w14:textId="7BD8F2EB" w:rsidR="00B73A0F" w:rsidRDefault="001E6502" w:rsidP="00763489">
      <w:pPr>
        <w:rPr>
          <w:rFonts w:cs="Arial"/>
          <w:szCs w:val="20"/>
        </w:rPr>
      </w:pP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B58C37" wp14:editId="3530CCDE">
                <wp:simplePos x="0" y="0"/>
                <wp:positionH relativeFrom="column">
                  <wp:posOffset>3424688</wp:posOffset>
                </wp:positionH>
                <wp:positionV relativeFrom="paragraph">
                  <wp:posOffset>467528</wp:posOffset>
                </wp:positionV>
                <wp:extent cx="286624" cy="215564"/>
                <wp:effectExtent l="0" t="0" r="56515" b="70485"/>
                <wp:wrapNone/>
                <wp:docPr id="73" name="Connector: Curv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24" cy="21556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1AD8" id="Connector: Curved 73" o:spid="_x0000_s1026" type="#_x0000_t38" style="position:absolute;margin-left:269.65pt;margin-top:36.8pt;width:22.55pt;height:1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" adj="10800" strokecolor="#4472c4 [3204]" strokeweight=".5pt">
                <v:stroke endarrow="block" joinstyle="miter"/>
              </v:shape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BC0CE" wp14:editId="56EA68B2">
                <wp:simplePos x="0" y="0"/>
                <wp:positionH relativeFrom="column">
                  <wp:posOffset>2570672</wp:posOffset>
                </wp:positionH>
                <wp:positionV relativeFrom="paragraph">
                  <wp:posOffset>683200</wp:posOffset>
                </wp:positionV>
                <wp:extent cx="2665562" cy="715993"/>
                <wp:effectExtent l="0" t="0" r="20955" b="2730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62" cy="715993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A7CBC" w14:textId="6A933F7F" w:rsidR="00FF6AE8" w:rsidRPr="00E8148D" w:rsidRDefault="00FF6AE8" w:rsidP="00E8148D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t>Observation:</w:t>
                            </w: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- </w:t>
                            </w:r>
                            <w:r w:rsidR="00833529" w:rsidRPr="00833529">
                              <w:rPr>
                                <w:color w:val="000000" w:themeColor="text1"/>
                              </w:rPr>
                              <w:t xml:space="preserve">Collect past images of indoors and outdoors </w:t>
                            </w:r>
                            <w:r w:rsidR="00833529">
                              <w:rPr>
                                <w:color w:val="000000" w:themeColor="text1"/>
                              </w:rPr>
                              <w:t>and find the light value</w:t>
                            </w:r>
                            <w:r w:rsidR="00833529" w:rsidRPr="00763489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BC0CE" id="Rectangle: Rounded Corners 69" o:spid="_x0000_s1040" style="position:absolute;margin-left:202.4pt;margin-top:53.8pt;width:209.9pt;height:5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" fillcolor="white [3201]" strokecolor="#ffc000 [3207]" strokeweight="1pt">
                <v:stroke joinstyle="miter"/>
                <v:textbox>
                  <w:txbxContent>
                    <w:p w14:paraId="562A7CBC" w14:textId="6A933F7F" w:rsidR="00FF6AE8" w:rsidRPr="00E8148D" w:rsidRDefault="00FF6AE8" w:rsidP="00E8148D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t>Observation:</w:t>
                      </w: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 xml:space="preserve">- </w:t>
                      </w:r>
                      <w:r w:rsidR="00833529" w:rsidRPr="00833529">
                        <w:rPr>
                          <w:color w:val="000000" w:themeColor="text1"/>
                        </w:rPr>
                        <w:t xml:space="preserve">Collect past images of indoors and outdoors </w:t>
                      </w:r>
                      <w:r w:rsidR="00833529">
                        <w:rPr>
                          <w:color w:val="000000" w:themeColor="text1"/>
                        </w:rPr>
                        <w:t>and find the light value</w:t>
                      </w:r>
                      <w:r w:rsidR="00833529" w:rsidRPr="00763489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E64CD"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782F7" wp14:editId="357A1174">
                <wp:simplePos x="0" y="0"/>
                <wp:positionH relativeFrom="column">
                  <wp:posOffset>3666214</wp:posOffset>
                </wp:positionH>
                <wp:positionV relativeFrom="paragraph">
                  <wp:posOffset>52920</wp:posOffset>
                </wp:positionV>
                <wp:extent cx="361962" cy="155275"/>
                <wp:effectExtent l="0" t="57150" r="19050" b="35560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62" cy="15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67A2" id="Connector: Curved 72" o:spid="_x0000_s1026" type="#_x0000_t38" style="position:absolute;margin-left:288.7pt;margin-top:4.15pt;width:28.5pt;height:12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4CEC252B" w14:textId="28E82AEB" w:rsidR="00763489" w:rsidRDefault="00763489" w:rsidP="00763489">
      <w:pPr>
        <w:rPr>
          <w:rFonts w:cs="Arial"/>
          <w:szCs w:val="20"/>
        </w:rPr>
      </w:pPr>
    </w:p>
    <w:p w14:paraId="6DC32F18" w14:textId="73F28E9F" w:rsidR="00763489" w:rsidRDefault="00763489" w:rsidP="00763489">
      <w:pPr>
        <w:rPr>
          <w:rFonts w:cs="Arial"/>
          <w:szCs w:val="20"/>
        </w:rPr>
      </w:pPr>
    </w:p>
    <w:p w14:paraId="7366F8F3" w14:textId="55AC0EEC" w:rsidR="00B73A0F" w:rsidRDefault="00B73A0F" w:rsidP="005C7F54"/>
    <w:p w14:paraId="44C553DE" w14:textId="612F4736" w:rsidR="00A7473A" w:rsidRDefault="00A7473A" w:rsidP="005C7F54"/>
    <w:p w14:paraId="6DCBBB1B" w14:textId="3BD5E881" w:rsidR="00A7473A" w:rsidRDefault="00A7473A" w:rsidP="005C7F54"/>
    <w:p w14:paraId="3B84A91B" w14:textId="6B58325E" w:rsidR="001032E4" w:rsidRDefault="00A7473A" w:rsidP="001032E4">
      <w:r>
        <w:br w:type="page"/>
      </w:r>
    </w:p>
    <w:p w14:paraId="530B0C0A" w14:textId="2F21B760" w:rsidR="00877C3E" w:rsidRDefault="007719B4" w:rsidP="00877C3E">
      <w:pPr>
        <w:pStyle w:val="Heading1"/>
      </w:pPr>
      <w:r>
        <w:lastRenderedPageBreak/>
        <w:t xml:space="preserve">Detecting </w:t>
      </w:r>
      <w:r w:rsidR="00877C3E">
        <w:t>Spam</w:t>
      </w:r>
      <w:r>
        <w:t xml:space="preserve"> -</w:t>
      </w:r>
      <w:r w:rsidR="00877C3E">
        <w:t xml:space="preserve"> Predicting Modelling tasks (by </w:t>
      </w:r>
      <w:r w:rsidR="00877C3E" w:rsidRPr="005B710D">
        <w:t>hand</w:t>
      </w:r>
      <w:r w:rsidR="00877C3E">
        <w:t>)</w:t>
      </w:r>
      <w:r w:rsidR="00877C3E" w:rsidRPr="005B710D">
        <w:t>:</w:t>
      </w:r>
    </w:p>
    <w:p w14:paraId="1D38EA7F" w14:textId="27954EE7" w:rsidR="00A82BD1" w:rsidRDefault="002424B6" w:rsidP="00877C3E">
      <w:r>
        <w:t>Now, w</w:t>
      </w:r>
      <w:r w:rsidR="00A82BD1">
        <w:t xml:space="preserve">e have </w:t>
      </w:r>
      <w:r>
        <w:t xml:space="preserve">a </w:t>
      </w:r>
      <w:r w:rsidR="00A82BD1">
        <w:t>predict</w:t>
      </w:r>
      <w:r>
        <w:t>ion task to check</w:t>
      </w:r>
      <w:r w:rsidR="00A82BD1">
        <w:t xml:space="preserve"> whether an </w:t>
      </w:r>
      <w:r w:rsidR="00A82BD1" w:rsidRPr="00C73478">
        <w:rPr>
          <w:b/>
          <w:bCs/>
        </w:rPr>
        <w:t xml:space="preserve">SMS message is </w:t>
      </w:r>
      <w:r w:rsidR="00A82BD1" w:rsidRPr="00C73478">
        <w:rPr>
          <w:b/>
          <w:bCs/>
          <w:u w:val="single"/>
        </w:rPr>
        <w:t>spam</w:t>
      </w:r>
      <w:r w:rsidR="008A1919" w:rsidRPr="00C73478">
        <w:rPr>
          <w:b/>
          <w:bCs/>
          <w:u w:val="single"/>
        </w:rPr>
        <w:t xml:space="preserve"> or a legitimate</w:t>
      </w:r>
      <w:r w:rsidR="008A1919" w:rsidRPr="00C73478">
        <w:rPr>
          <w:b/>
          <w:bCs/>
        </w:rPr>
        <w:t xml:space="preserve"> message</w:t>
      </w:r>
      <w:r>
        <w:t xml:space="preserve">. </w:t>
      </w:r>
      <w:r w:rsidR="005C7F54">
        <w:t>Let’s say w</w:t>
      </w:r>
      <w:r>
        <w:t xml:space="preserve">e </w:t>
      </w:r>
      <w:r w:rsidR="002F7786">
        <w:t>trained</w:t>
      </w:r>
      <w:r>
        <w:t xml:space="preserve"> a logistic regression model</w:t>
      </w:r>
      <w:r w:rsidR="002F7786">
        <w:t xml:space="preserve"> to make the decision</w:t>
      </w:r>
      <w:r>
        <w:t xml:space="preserve">. </w:t>
      </w:r>
      <w:r w:rsidR="00C67D19">
        <w:br/>
        <w:t xml:space="preserve">The model </w:t>
      </w:r>
      <w:r>
        <w:t xml:space="preserve">has </w:t>
      </w:r>
      <w:r w:rsidR="00A82BD1">
        <w:t xml:space="preserve">two </w:t>
      </w:r>
      <w:r>
        <w:t xml:space="preserve">input </w:t>
      </w:r>
      <w:r w:rsidR="00A82BD1">
        <w:t>features:</w:t>
      </w:r>
    </w:p>
    <w:p w14:paraId="0331D35E" w14:textId="35FD8DD8" w:rsidR="002001D2" w:rsidRPr="00A82BD1" w:rsidRDefault="0037195F" w:rsidP="00880F14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3B01AA">
        <w:rPr>
          <w:b/>
          <w:bCs/>
          <w:i/>
          <w:iCs/>
          <w:color w:val="FF0000"/>
        </w:rPr>
        <w:t>x</w:t>
      </w:r>
      <w:r w:rsidR="00880F14" w:rsidRPr="003B01AA">
        <w:rPr>
          <w:b/>
          <w:bCs/>
          <w:i/>
          <w:iCs/>
          <w:color w:val="FF0000"/>
        </w:rPr>
        <w:t>1</w:t>
      </w:r>
      <w:r w:rsidR="00880F14">
        <w:rPr>
          <w:b/>
          <w:bCs/>
          <w:i/>
          <w:iCs/>
        </w:rPr>
        <w:t xml:space="preserve"> </w:t>
      </w:r>
      <w:r w:rsidR="00880F14" w:rsidRPr="0056628F">
        <w:rPr>
          <w:b/>
          <w:bCs/>
          <w:i/>
          <w:iCs/>
        </w:rPr>
        <w:t xml:space="preserve">= </w:t>
      </w:r>
      <w:r w:rsidR="00A82BD1" w:rsidRPr="0056628F">
        <w:rPr>
          <w:b/>
          <w:bCs/>
        </w:rPr>
        <w:t>the count of the number of numeric digits 0-9</w:t>
      </w:r>
      <w:r w:rsidR="00880F14" w:rsidRPr="0056628F">
        <w:rPr>
          <w:b/>
          <w:bCs/>
        </w:rPr>
        <w:t>.</w:t>
      </w:r>
      <w:r w:rsidR="00A82BD1">
        <w:t xml:space="preserve"> </w:t>
      </w:r>
    </w:p>
    <w:p w14:paraId="334B209F" w14:textId="79982EA5" w:rsidR="00A82BD1" w:rsidRPr="0056628F" w:rsidRDefault="0037195F" w:rsidP="00880F14">
      <w:pPr>
        <w:pStyle w:val="ListParagraph"/>
        <w:numPr>
          <w:ilvl w:val="0"/>
          <w:numId w:val="24"/>
        </w:numPr>
        <w:rPr>
          <w:rFonts w:cs="Arial"/>
          <w:b/>
          <w:bCs/>
          <w:szCs w:val="20"/>
        </w:rPr>
      </w:pPr>
      <w:r w:rsidRPr="003B01AA">
        <w:rPr>
          <w:b/>
          <w:bCs/>
          <w:i/>
          <w:iCs/>
          <w:color w:val="FF0000"/>
        </w:rPr>
        <w:t>x</w:t>
      </w:r>
      <w:r w:rsidR="00880F14" w:rsidRPr="003B01AA">
        <w:rPr>
          <w:b/>
          <w:bCs/>
          <w:i/>
          <w:iCs/>
          <w:color w:val="FF0000"/>
        </w:rPr>
        <w:t>2</w:t>
      </w:r>
      <w:r w:rsidR="00880F14" w:rsidRPr="0056628F">
        <w:rPr>
          <w:b/>
          <w:bCs/>
          <w:i/>
          <w:iCs/>
        </w:rPr>
        <w:t xml:space="preserve"> = </w:t>
      </w:r>
      <w:r w:rsidR="00A82BD1" w:rsidRPr="0056628F">
        <w:rPr>
          <w:rFonts w:cs="Arial"/>
          <w:b/>
          <w:bCs/>
          <w:szCs w:val="20"/>
        </w:rPr>
        <w:t xml:space="preserve">the count of </w:t>
      </w:r>
      <w:r w:rsidR="008A1919" w:rsidRPr="0056628F">
        <w:rPr>
          <w:rFonts w:cs="Arial"/>
          <w:b/>
          <w:bCs/>
          <w:szCs w:val="20"/>
        </w:rPr>
        <w:t>the number of words with two or more capital letters</w:t>
      </w:r>
      <w:r w:rsidR="0051515D" w:rsidRPr="0056628F">
        <w:rPr>
          <w:rFonts w:cs="Arial"/>
          <w:b/>
          <w:bCs/>
          <w:szCs w:val="20"/>
        </w:rPr>
        <w:t>.</w:t>
      </w:r>
    </w:p>
    <w:p w14:paraId="3502EA49" w14:textId="7A2E4A72" w:rsidR="004F5433" w:rsidRDefault="005E1687" w:rsidP="008A1919">
      <w:pPr>
        <w:rPr>
          <w:rFonts w:cs="Arial"/>
          <w:szCs w:val="20"/>
        </w:rPr>
      </w:pPr>
      <w:r>
        <w:rPr>
          <w:rFonts w:cs="Arial"/>
          <w:szCs w:val="20"/>
        </w:rPr>
        <w:t>O</w:t>
      </w:r>
      <w:r w:rsidR="008A1919">
        <w:rPr>
          <w:rFonts w:cs="Arial"/>
          <w:szCs w:val="20"/>
        </w:rPr>
        <w:t xml:space="preserve">ur train data </w:t>
      </w:r>
      <w:r w:rsidR="005B5C6D">
        <w:rPr>
          <w:rFonts w:cs="Arial"/>
          <w:szCs w:val="20"/>
        </w:rPr>
        <w:t xml:space="preserve">and </w:t>
      </w:r>
      <w:r w:rsidR="00C24C27">
        <w:rPr>
          <w:rFonts w:cs="Arial"/>
          <w:szCs w:val="20"/>
        </w:rPr>
        <w:t xml:space="preserve">model </w:t>
      </w:r>
      <w:r w:rsidR="005B5C6D">
        <w:rPr>
          <w:rFonts w:cs="Arial"/>
          <w:szCs w:val="20"/>
        </w:rPr>
        <w:t>fitting proc</w:t>
      </w:r>
      <w:r w:rsidR="00C24C27">
        <w:rPr>
          <w:rFonts w:cs="Arial"/>
          <w:szCs w:val="20"/>
        </w:rPr>
        <w:t>edure</w:t>
      </w:r>
      <w:r w:rsidR="005B5C6D">
        <w:rPr>
          <w:rFonts w:cs="Arial"/>
          <w:szCs w:val="20"/>
        </w:rPr>
        <w:t xml:space="preserve"> found</w:t>
      </w:r>
      <w:r w:rsidR="008A1919">
        <w:rPr>
          <w:rFonts w:cs="Arial"/>
          <w:szCs w:val="20"/>
        </w:rPr>
        <w:t xml:space="preserve"> the following</w:t>
      </w:r>
      <w:r w:rsidR="00142868">
        <w:rPr>
          <w:rFonts w:cs="Arial"/>
          <w:szCs w:val="20"/>
        </w:rPr>
        <w:t xml:space="preserve"> decision line, expressed by</w:t>
      </w:r>
      <w:r w:rsidR="008A1919">
        <w:rPr>
          <w:rFonts w:cs="Arial"/>
          <w:szCs w:val="20"/>
        </w:rPr>
        <w:t xml:space="preserve"> </w:t>
      </w:r>
      <w:r w:rsidR="00142868">
        <w:rPr>
          <w:rFonts w:cs="Arial"/>
          <w:szCs w:val="20"/>
        </w:rPr>
        <w:t>the function</w:t>
      </w:r>
      <w:r w:rsidR="002F7786">
        <w:rPr>
          <w:rFonts w:cs="Arial"/>
          <w:szCs w:val="20"/>
        </w:rPr>
        <w:t>: f(X)</w:t>
      </w:r>
      <w:r w:rsidR="004F5433">
        <w:rPr>
          <w:rFonts w:cs="Arial"/>
          <w:szCs w:val="20"/>
        </w:rPr>
        <w:t>.</w:t>
      </w:r>
    </w:p>
    <w:p w14:paraId="531995CD" w14:textId="292E5CE7" w:rsidR="008A1919" w:rsidRDefault="002F7786" w:rsidP="008A1919">
      <w:pPr>
        <w:jc w:val="center"/>
        <w:rPr>
          <w:rFonts w:cs="Arial"/>
          <w:b/>
          <w:bCs/>
          <w:i/>
          <w:i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f(X)</w:t>
      </w:r>
      <w:r w:rsidR="008A1919" w:rsidRPr="008A1919">
        <w:rPr>
          <w:rFonts w:cs="Arial"/>
          <w:b/>
          <w:bCs/>
          <w:sz w:val="32"/>
          <w:szCs w:val="32"/>
        </w:rPr>
        <w:t xml:space="preserve"> = -1.2 + 0.3 </w:t>
      </w:r>
      <w:r w:rsidR="008A1919">
        <w:rPr>
          <w:rFonts w:cs="Arial"/>
          <w:b/>
          <w:bCs/>
          <w:sz w:val="32"/>
          <w:szCs w:val="32"/>
        </w:rPr>
        <w:t>*</w:t>
      </w:r>
      <w:r w:rsidR="008A1919" w:rsidRPr="008A1919">
        <w:rPr>
          <w:rFonts w:cs="Arial"/>
          <w:b/>
          <w:bCs/>
          <w:sz w:val="32"/>
          <w:szCs w:val="32"/>
        </w:rPr>
        <w:t xml:space="preserve"> </w:t>
      </w:r>
      <w:r w:rsidR="0037195F" w:rsidRPr="003B01AA">
        <w:rPr>
          <w:rFonts w:cs="Arial"/>
          <w:b/>
          <w:bCs/>
          <w:color w:val="FF0000"/>
          <w:sz w:val="32"/>
          <w:szCs w:val="32"/>
        </w:rPr>
        <w:t>x</w:t>
      </w:r>
      <w:r w:rsidR="00144A09" w:rsidRPr="003B01AA">
        <w:rPr>
          <w:rFonts w:cs="Arial"/>
          <w:b/>
          <w:bCs/>
          <w:i/>
          <w:iCs/>
          <w:color w:val="FF0000"/>
          <w:sz w:val="32"/>
          <w:szCs w:val="32"/>
        </w:rPr>
        <w:t>1</w:t>
      </w:r>
      <w:r w:rsidR="008A1919" w:rsidRPr="008A1919">
        <w:rPr>
          <w:rFonts w:cs="Arial"/>
          <w:b/>
          <w:bCs/>
          <w:sz w:val="32"/>
          <w:szCs w:val="32"/>
        </w:rPr>
        <w:t xml:space="preserve"> + 0.2 </w:t>
      </w:r>
      <w:r w:rsidR="008A1919">
        <w:rPr>
          <w:rFonts w:cs="Arial"/>
          <w:b/>
          <w:bCs/>
          <w:sz w:val="32"/>
          <w:szCs w:val="32"/>
        </w:rPr>
        <w:t>*</w:t>
      </w:r>
      <w:r w:rsidR="008A1919" w:rsidRPr="008A1919">
        <w:rPr>
          <w:rFonts w:cs="Arial"/>
          <w:b/>
          <w:bCs/>
          <w:sz w:val="32"/>
          <w:szCs w:val="32"/>
        </w:rPr>
        <w:t xml:space="preserve"> </w:t>
      </w:r>
      <w:r w:rsidR="0037195F" w:rsidRPr="003B01AA">
        <w:rPr>
          <w:rFonts w:cs="Arial"/>
          <w:b/>
          <w:bCs/>
          <w:color w:val="FF0000"/>
          <w:sz w:val="32"/>
          <w:szCs w:val="32"/>
        </w:rPr>
        <w:t>x</w:t>
      </w:r>
      <w:r w:rsidR="00144A09" w:rsidRPr="003B01AA">
        <w:rPr>
          <w:rFonts w:cs="Arial"/>
          <w:b/>
          <w:bCs/>
          <w:i/>
          <w:iCs/>
          <w:color w:val="FF0000"/>
          <w:sz w:val="32"/>
          <w:szCs w:val="32"/>
        </w:rPr>
        <w:t>2</w:t>
      </w:r>
    </w:p>
    <w:p w14:paraId="1BDE589A" w14:textId="47FC3F5B" w:rsidR="004F5433" w:rsidRDefault="004F5433" w:rsidP="00484BE1">
      <w:pPr>
        <w:pStyle w:val="IntenseQuote"/>
      </w:pPr>
      <w:r>
        <w:t>Th</w:t>
      </w:r>
      <w:r w:rsidR="0037195F">
        <w:t>e f(X)</w:t>
      </w:r>
      <w:r>
        <w:t xml:space="preserve"> </w:t>
      </w:r>
      <w:r w:rsidR="0056628F">
        <w:t xml:space="preserve">function returns a </w:t>
      </w:r>
      <w:r>
        <w:t>number</w:t>
      </w:r>
      <w:r w:rsidR="0037195F">
        <w:t xml:space="preserve"> indicating </w:t>
      </w:r>
      <w:r w:rsidR="005A2B66" w:rsidRPr="005A2B66">
        <w:rPr>
          <w:u w:val="single"/>
        </w:rPr>
        <w:t>Spam</w:t>
      </w:r>
      <w:r w:rsidR="00546866">
        <w:t>, but it is not quite a probability</w:t>
      </w:r>
      <w:r w:rsidR="005A2B66">
        <w:t xml:space="preserve"> </w:t>
      </w:r>
      <w:r w:rsidR="00142868">
        <w:t xml:space="preserve">of </w:t>
      </w:r>
      <w:r w:rsidR="005A2B66">
        <w:t xml:space="preserve"> </w:t>
      </w:r>
      <w:r w:rsidR="005A2B66" w:rsidRPr="005A2B66">
        <w:rPr>
          <w:u w:val="single"/>
        </w:rPr>
        <w:t>Spam</w:t>
      </w:r>
      <w:r w:rsidR="00546866">
        <w:t>.</w:t>
      </w:r>
    </w:p>
    <w:p w14:paraId="20473009" w14:textId="664A5AC2" w:rsidR="004F5433" w:rsidRPr="004F5433" w:rsidRDefault="00142868" w:rsidP="00484BE1">
      <w:pPr>
        <w:pStyle w:val="IntenseQuote"/>
        <w:rPr>
          <w:sz w:val="20"/>
        </w:rPr>
      </w:pPr>
      <w:r>
        <w:t xml:space="preserve">For </w:t>
      </w:r>
      <w:r w:rsidR="0056628F">
        <w:t xml:space="preserve">the </w:t>
      </w:r>
      <w:r w:rsidR="004F5433">
        <w:t>logistic regression model algorithm</w:t>
      </w:r>
      <w:r>
        <w:t>,</w:t>
      </w:r>
      <w:r w:rsidR="0056628F">
        <w:t xml:space="preserve"> we send the returned number into</w:t>
      </w:r>
      <w:r w:rsidR="004F5433">
        <w:t xml:space="preserve"> </w:t>
      </w:r>
      <w:r w:rsidR="0056628F">
        <w:t>t</w:t>
      </w:r>
      <w:r w:rsidR="004F5433">
        <w:t xml:space="preserve">he </w:t>
      </w:r>
      <w:r>
        <w:t>“L</w:t>
      </w:r>
      <w:r w:rsidR="004F5433" w:rsidRPr="0056628F">
        <w:t xml:space="preserve">ogistic </w:t>
      </w:r>
      <w:r>
        <w:t>F</w:t>
      </w:r>
      <w:r w:rsidR="004F5433" w:rsidRPr="0056628F">
        <w:t>unction</w:t>
      </w:r>
      <w:r>
        <w:t>” (below)</w:t>
      </w:r>
      <w:r w:rsidR="0056628F">
        <w:t xml:space="preserve">, </w:t>
      </w:r>
      <w:r w:rsidR="0056628F" w:rsidRPr="0056628F">
        <w:t xml:space="preserve">which </w:t>
      </w:r>
      <w:r w:rsidR="0056628F">
        <w:t>returns a</w:t>
      </w:r>
      <w:r w:rsidR="004F5433">
        <w:t xml:space="preserve"> </w:t>
      </w:r>
      <w:r w:rsidR="0056628F">
        <w:t xml:space="preserve">probability </w:t>
      </w:r>
      <w:r w:rsidR="004F5433">
        <w:t>value</w:t>
      </w:r>
      <w:r w:rsidR="002D04A1">
        <w:t xml:space="preserve"> (0.0-1.0)</w:t>
      </w:r>
      <w:r w:rsidR="004F5433">
        <w:t xml:space="preserve"> for </w:t>
      </w:r>
      <w:r w:rsidR="004F5433" w:rsidRPr="002D04A1">
        <w:rPr>
          <w:u w:val="single"/>
        </w:rPr>
        <w:t>Spam</w:t>
      </w:r>
      <w:r w:rsidR="0056628F">
        <w:t xml:space="preserve"> (</w:t>
      </w:r>
      <w:r>
        <w:t xml:space="preserve">which is </w:t>
      </w:r>
      <w:r w:rsidR="0056628F">
        <w:t xml:space="preserve">our </w:t>
      </w:r>
      <w:r w:rsidR="0056628F" w:rsidRPr="008F61EF">
        <w:t>reference class</w:t>
      </w:r>
      <w:r w:rsidR="0056628F">
        <w:t>)</w:t>
      </w:r>
      <w:r w:rsidR="00047F29">
        <w:t>:</w:t>
      </w:r>
    </w:p>
    <w:p w14:paraId="2E8D31DF" w14:textId="6C61795C" w:rsidR="002F7786" w:rsidRDefault="00826C97" w:rsidP="004F5433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P(Spam)</w:t>
      </w:r>
      <w:r w:rsidR="0078464C">
        <w:rPr>
          <w:rFonts w:cs="Arial"/>
          <w:b/>
          <w:bCs/>
          <w:sz w:val="32"/>
          <w:szCs w:val="32"/>
        </w:rPr>
        <w:t xml:space="preserve"> = </w:t>
      </w:r>
      <w:proofErr w:type="spellStart"/>
      <w:r w:rsidR="0078464C">
        <w:rPr>
          <w:rFonts w:cs="Arial"/>
          <w:b/>
          <w:bCs/>
          <w:sz w:val="32"/>
          <w:szCs w:val="32"/>
        </w:rPr>
        <w:t>y</w:t>
      </w:r>
      <w:r w:rsidR="0078464C" w:rsidRPr="004F5433">
        <w:rPr>
          <w:rFonts w:cs="Arial"/>
          <w:b/>
          <w:bCs/>
          <w:sz w:val="32"/>
          <w:szCs w:val="32"/>
          <w:vertAlign w:val="subscript"/>
        </w:rPr>
        <w:t>p</w:t>
      </w:r>
      <w:r w:rsidR="0078464C">
        <w:rPr>
          <w:rFonts w:cs="Arial"/>
          <w:b/>
          <w:bCs/>
          <w:sz w:val="32"/>
          <w:szCs w:val="32"/>
          <w:vertAlign w:val="subscript"/>
        </w:rPr>
        <w:t>red</w:t>
      </w:r>
      <w:proofErr w:type="spellEnd"/>
      <w:r w:rsidR="004F5433">
        <w:rPr>
          <w:rFonts w:cs="Arial"/>
          <w:b/>
          <w:bCs/>
          <w:sz w:val="32"/>
          <w:szCs w:val="32"/>
        </w:rPr>
        <w:t xml:space="preserve"> </w:t>
      </w:r>
      <w:r w:rsidR="002F7786" w:rsidRPr="008A1919">
        <w:rPr>
          <w:rFonts w:cs="Arial"/>
          <w:b/>
          <w:bCs/>
          <w:sz w:val="32"/>
          <w:szCs w:val="32"/>
        </w:rPr>
        <w:t xml:space="preserve">= </w:t>
      </w:r>
      <w:r w:rsidR="002F7786">
        <w:rPr>
          <w:rFonts w:cs="Arial"/>
          <w:b/>
          <w:bCs/>
          <w:sz w:val="32"/>
          <w:szCs w:val="32"/>
        </w:rPr>
        <w:t xml:space="preserve">exp( </w:t>
      </w:r>
      <w:r w:rsidR="002F7786" w:rsidRPr="008A1919">
        <w:rPr>
          <w:rFonts w:cs="Arial"/>
          <w:b/>
          <w:bCs/>
          <w:sz w:val="32"/>
          <w:szCs w:val="32"/>
        </w:rPr>
        <w:t>f(</w:t>
      </w:r>
      <w:r w:rsidR="002F7786">
        <w:rPr>
          <w:rFonts w:cs="Arial"/>
          <w:b/>
          <w:bCs/>
          <w:sz w:val="32"/>
          <w:szCs w:val="32"/>
        </w:rPr>
        <w:t>X</w:t>
      </w:r>
      <w:r w:rsidR="002F7786" w:rsidRPr="008A1919">
        <w:rPr>
          <w:rFonts w:cs="Arial"/>
          <w:b/>
          <w:bCs/>
          <w:sz w:val="32"/>
          <w:szCs w:val="32"/>
        </w:rPr>
        <w:t>)</w:t>
      </w:r>
      <w:r w:rsidR="002F7786">
        <w:rPr>
          <w:rFonts w:cs="Arial"/>
          <w:b/>
          <w:bCs/>
          <w:sz w:val="32"/>
          <w:szCs w:val="32"/>
        </w:rPr>
        <w:t xml:space="preserve"> ) / (exp( f(X) )+1)</w:t>
      </w:r>
    </w:p>
    <w:p w14:paraId="409BF404" w14:textId="007BB002" w:rsidR="0078464C" w:rsidRDefault="0078464C" w:rsidP="00484BE1">
      <w:pPr>
        <w:pStyle w:val="IntenseQuote"/>
      </w:pPr>
      <w:r>
        <w:t>Commonly in code, we use</w:t>
      </w:r>
      <w:r w:rsidR="00826C97" w:rsidRPr="00826C97">
        <w:t xml:space="preserve"> </w:t>
      </w:r>
      <w:proofErr w:type="spellStart"/>
      <w:r w:rsidR="004F5433" w:rsidRPr="004F5433">
        <w:rPr>
          <w:b/>
          <w:bCs/>
        </w:rPr>
        <w:t>y_pred</w:t>
      </w:r>
      <w:proofErr w:type="spellEnd"/>
      <w:r w:rsidR="004F5433">
        <w:t xml:space="preserve"> </w:t>
      </w:r>
      <w:r>
        <w:t>to store</w:t>
      </w:r>
      <w:r w:rsidR="004F5433">
        <w:t xml:space="preserve"> the </w:t>
      </w:r>
      <w:r>
        <w:t>predicted result from the model. S</w:t>
      </w:r>
      <w:r w:rsidR="004F5433">
        <w:t>o</w:t>
      </w:r>
      <w:r>
        <w:t xml:space="preserve">, in our case, </w:t>
      </w:r>
      <w:proofErr w:type="spellStart"/>
      <w:r w:rsidRPr="0078464C">
        <w:rPr>
          <w:b/>
          <w:bCs/>
        </w:rPr>
        <w:t>y_pred</w:t>
      </w:r>
      <w:proofErr w:type="spellEnd"/>
      <w:r>
        <w:t xml:space="preserve"> is </w:t>
      </w:r>
      <w:r w:rsidR="00EE64CD">
        <w:t xml:space="preserve">the same as </w:t>
      </w:r>
      <w:r>
        <w:t>the probability for spam.</w:t>
      </w:r>
      <w:r w:rsidR="00047F29">
        <w:t xml:space="preserve"> </w:t>
      </w:r>
    </w:p>
    <w:p w14:paraId="6C938A01" w14:textId="77777777" w:rsidR="008E759C" w:rsidRPr="008E759C" w:rsidRDefault="008E759C" w:rsidP="008A1919">
      <w:pPr>
        <w:rPr>
          <w:rFonts w:cs="Arial"/>
          <w:szCs w:val="20"/>
        </w:rPr>
      </w:pPr>
    </w:p>
    <w:p w14:paraId="379FFA50" w14:textId="31913DE1" w:rsidR="00142868" w:rsidRPr="00233FA0" w:rsidRDefault="008A1919" w:rsidP="008A1919">
      <w:pPr>
        <w:rPr>
          <w:rFonts w:cs="Arial"/>
          <w:b/>
          <w:bCs/>
          <w:szCs w:val="20"/>
        </w:rPr>
      </w:pPr>
      <w:r w:rsidRPr="00233FA0">
        <w:rPr>
          <w:rFonts w:cs="Arial"/>
          <w:b/>
          <w:bCs/>
          <w:szCs w:val="20"/>
        </w:rPr>
        <w:t>Answer the following questions, based on this model.</w:t>
      </w:r>
    </w:p>
    <w:p w14:paraId="649AD95A" w14:textId="39B61A1B" w:rsidR="00642C5C" w:rsidRPr="003B01AA" w:rsidRDefault="00642C5C" w:rsidP="002D04A1">
      <w:pPr>
        <w:pStyle w:val="ListParagraph"/>
        <w:numPr>
          <w:ilvl w:val="0"/>
          <w:numId w:val="28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For </w:t>
      </w:r>
      <w:r w:rsidRPr="003B01AA">
        <w:rPr>
          <w:rFonts w:cs="Arial"/>
          <w:szCs w:val="20"/>
        </w:rPr>
        <w:t>each of the following messages, compute the probability that the SMS message is spam:</w:t>
      </w:r>
    </w:p>
    <w:p w14:paraId="60BE360C" w14:textId="3864BD1C" w:rsidR="00642C5C" w:rsidRPr="003B01AA" w:rsidRDefault="002D04A1" w:rsidP="002D04A1">
      <w:pPr>
        <w:ind w:firstLine="720"/>
        <w:rPr>
          <w:rFonts w:cs="Arial"/>
          <w:szCs w:val="20"/>
        </w:rPr>
      </w:pPr>
      <w:r w:rsidRPr="003B01AA">
        <w:rPr>
          <w:rFonts w:cs="Arial"/>
          <w:szCs w:val="20"/>
        </w:rPr>
        <w:t xml:space="preserve">Example: </w:t>
      </w:r>
      <w:r w:rsidRPr="003B01AA">
        <w:rPr>
          <w:rFonts w:cs="Arial"/>
          <w:szCs w:val="20"/>
        </w:rPr>
        <w:tab/>
      </w:r>
      <w:r w:rsidR="00642C5C" w:rsidRPr="003B01AA">
        <w:rPr>
          <w:rFonts w:cs="Arial"/>
          <w:szCs w:val="20"/>
        </w:rPr>
        <w:t>“Congratulations, you have won 10,000 Baht. Text us back ASAP to claim!”</w:t>
      </w:r>
      <w:r w:rsidR="00FE48E5" w:rsidRPr="003B01AA">
        <w:rPr>
          <w:rFonts w:cs="Arial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730"/>
        <w:gridCol w:w="839"/>
        <w:gridCol w:w="1252"/>
        <w:gridCol w:w="2341"/>
        <w:gridCol w:w="3192"/>
      </w:tblGrid>
      <w:tr w:rsidR="00931B82" w:rsidRPr="003B01AA" w14:paraId="0ACD9FD9" w14:textId="77777777" w:rsidTr="00931B82">
        <w:trPr>
          <w:trHeight w:val="289"/>
        </w:trPr>
        <w:tc>
          <w:tcPr>
            <w:tcW w:w="722" w:type="dxa"/>
          </w:tcPr>
          <w:p w14:paraId="26ED9A3F" w14:textId="77777777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750" w:type="dxa"/>
            <w:vAlign w:val="bottom"/>
          </w:tcPr>
          <w:p w14:paraId="728356B6" w14:textId="0825A312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866" w:type="dxa"/>
            <w:vAlign w:val="bottom"/>
          </w:tcPr>
          <w:p w14:paraId="33A28B70" w14:textId="77777777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1275" w:type="dxa"/>
            <w:vAlign w:val="bottom"/>
          </w:tcPr>
          <w:p w14:paraId="7DCC2352" w14:textId="7CB43E74" w:rsidR="00931B82" w:rsidRPr="003B01AA" w:rsidRDefault="00931B82" w:rsidP="00642C5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3B01AA">
              <w:rPr>
                <w:rFonts w:cs="Arial"/>
                <w:i/>
                <w:iCs/>
                <w:sz w:val="18"/>
                <w:szCs w:val="18"/>
              </w:rPr>
              <w:t>Apply fitted function:</w:t>
            </w:r>
          </w:p>
        </w:tc>
        <w:tc>
          <w:tcPr>
            <w:tcW w:w="2407" w:type="dxa"/>
            <w:vAlign w:val="bottom"/>
          </w:tcPr>
          <w:p w14:paraId="1B74069D" w14:textId="13C54F1C" w:rsidR="00931B82" w:rsidRPr="003B01AA" w:rsidRDefault="00931B82" w:rsidP="00642C5C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3B01AA">
              <w:rPr>
                <w:rFonts w:cs="Arial"/>
                <w:i/>
                <w:iCs/>
                <w:sz w:val="18"/>
                <w:szCs w:val="18"/>
              </w:rPr>
              <w:t>Apply Logistic Function</w:t>
            </w:r>
            <w:r w:rsidR="00E70376">
              <w:rPr>
                <w:rFonts w:cs="Arial"/>
                <w:i/>
                <w:iCs/>
                <w:sz w:val="18"/>
                <w:szCs w:val="18"/>
              </w:rPr>
              <w:t xml:space="preserve"> to get class probability</w:t>
            </w:r>
            <w:r w:rsidRPr="003B01AA">
              <w:rPr>
                <w:rFonts w:cs="Arial"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330" w:type="dxa"/>
            <w:vAlign w:val="bottom"/>
          </w:tcPr>
          <w:p w14:paraId="4D2E7865" w14:textId="2A3CC7B0" w:rsidR="00931B82" w:rsidRPr="003B01AA" w:rsidRDefault="00931B82" w:rsidP="00642C5C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3B01AA">
              <w:rPr>
                <w:rFonts w:cs="Arial"/>
                <w:i/>
                <w:iCs/>
                <w:sz w:val="18"/>
                <w:szCs w:val="18"/>
              </w:rPr>
              <w:t xml:space="preserve">Probability of Spam </w:t>
            </w:r>
            <w:r w:rsidRPr="003B01AA">
              <w:rPr>
                <w:rFonts w:cs="Arial"/>
                <w:i/>
                <w:iCs/>
                <w:sz w:val="18"/>
                <w:szCs w:val="18"/>
              </w:rPr>
              <w:br/>
              <w:t>from the Logistic Function:</w:t>
            </w:r>
          </w:p>
        </w:tc>
      </w:tr>
      <w:tr w:rsidR="00931B82" w:rsidRPr="003B01AA" w14:paraId="5A28CBFE" w14:textId="29E15041" w:rsidTr="00931B82">
        <w:trPr>
          <w:trHeight w:val="164"/>
        </w:trPr>
        <w:tc>
          <w:tcPr>
            <w:tcW w:w="722" w:type="dxa"/>
            <w:vAlign w:val="bottom"/>
          </w:tcPr>
          <w:p w14:paraId="1D1F7B10" w14:textId="1A0A814C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 w:rsidRPr="003B01AA">
              <w:rPr>
                <w:rFonts w:cs="Arial"/>
                <w:i/>
                <w:iCs/>
                <w:szCs w:val="20"/>
              </w:rPr>
              <w:t>#</w:t>
            </w:r>
          </w:p>
        </w:tc>
        <w:tc>
          <w:tcPr>
            <w:tcW w:w="750" w:type="dxa"/>
            <w:vAlign w:val="bottom"/>
          </w:tcPr>
          <w:p w14:paraId="346FADB7" w14:textId="044318EA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 w:rsidRPr="003B01AA">
              <w:rPr>
                <w:rFonts w:cs="Arial"/>
                <w:i/>
                <w:iCs/>
                <w:szCs w:val="20"/>
              </w:rPr>
              <w:t>x1</w:t>
            </w:r>
          </w:p>
        </w:tc>
        <w:tc>
          <w:tcPr>
            <w:tcW w:w="866" w:type="dxa"/>
            <w:vAlign w:val="bottom"/>
          </w:tcPr>
          <w:p w14:paraId="5F1AFC64" w14:textId="3CA3E02B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 w:rsidRPr="003B01AA">
              <w:rPr>
                <w:rFonts w:cs="Arial"/>
                <w:i/>
                <w:iCs/>
                <w:szCs w:val="20"/>
              </w:rPr>
              <w:t>x2</w:t>
            </w:r>
          </w:p>
        </w:tc>
        <w:tc>
          <w:tcPr>
            <w:tcW w:w="1275" w:type="dxa"/>
            <w:vAlign w:val="bottom"/>
          </w:tcPr>
          <w:p w14:paraId="7AD1B565" w14:textId="3CABADEE" w:rsidR="00931B82" w:rsidRPr="003B01AA" w:rsidRDefault="00931B82" w:rsidP="00642C5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3B01AA">
              <w:rPr>
                <w:rFonts w:cs="Arial"/>
                <w:b/>
                <w:bCs/>
                <w:szCs w:val="20"/>
              </w:rPr>
              <w:t>f(X)</w:t>
            </w:r>
          </w:p>
        </w:tc>
        <w:tc>
          <w:tcPr>
            <w:tcW w:w="2407" w:type="dxa"/>
            <w:vAlign w:val="bottom"/>
          </w:tcPr>
          <w:p w14:paraId="4C952812" w14:textId="77018E49" w:rsidR="00931B82" w:rsidRPr="003B01AA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 w:rsidRPr="003B01AA">
              <w:rPr>
                <w:rFonts w:cs="Arial"/>
                <w:i/>
                <w:iCs/>
                <w:szCs w:val="20"/>
              </w:rPr>
              <w:t>~</w:t>
            </w:r>
          </w:p>
        </w:tc>
        <w:tc>
          <w:tcPr>
            <w:tcW w:w="3330" w:type="dxa"/>
            <w:vAlign w:val="bottom"/>
          </w:tcPr>
          <w:p w14:paraId="43D0A1C2" w14:textId="3B2E3705" w:rsidR="00931B82" w:rsidRPr="003B01AA" w:rsidRDefault="00931B82" w:rsidP="00642C5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3B01AA">
              <w:rPr>
                <w:rFonts w:cs="Arial"/>
                <w:b/>
                <w:bCs/>
                <w:szCs w:val="20"/>
              </w:rPr>
              <w:t xml:space="preserve">P(Spam) = </w:t>
            </w:r>
          </w:p>
        </w:tc>
      </w:tr>
      <w:tr w:rsidR="00931B82" w:rsidRPr="003B01AA" w14:paraId="00ABA665" w14:textId="35DA68A4" w:rsidTr="00931B82">
        <w:trPr>
          <w:trHeight w:val="318"/>
        </w:trPr>
        <w:tc>
          <w:tcPr>
            <w:tcW w:w="722" w:type="dxa"/>
            <w:shd w:val="clear" w:color="auto" w:fill="EDEDED" w:themeFill="accent3" w:themeFillTint="33"/>
            <w:vAlign w:val="bottom"/>
          </w:tcPr>
          <w:p w14:paraId="0FBEFA50" w14:textId="6A05E4CA" w:rsidR="00931B82" w:rsidRPr="003B01AA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3B01AA">
              <w:rPr>
                <w:rFonts w:cs="Arial"/>
                <w:color w:val="FF0000"/>
                <w:szCs w:val="20"/>
              </w:rPr>
              <w:t>Example</w:t>
            </w:r>
          </w:p>
        </w:tc>
        <w:tc>
          <w:tcPr>
            <w:tcW w:w="750" w:type="dxa"/>
            <w:shd w:val="clear" w:color="auto" w:fill="EDEDED" w:themeFill="accent3" w:themeFillTint="33"/>
            <w:vAlign w:val="bottom"/>
          </w:tcPr>
          <w:p w14:paraId="250A9884" w14:textId="5BC0D52D" w:rsidR="00931B82" w:rsidRPr="003B01AA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3B01AA">
              <w:rPr>
                <w:rFonts w:cs="Arial"/>
                <w:color w:val="FF0000"/>
                <w:szCs w:val="20"/>
              </w:rPr>
              <w:t>5</w:t>
            </w:r>
          </w:p>
        </w:tc>
        <w:tc>
          <w:tcPr>
            <w:tcW w:w="866" w:type="dxa"/>
            <w:shd w:val="clear" w:color="auto" w:fill="EDEDED" w:themeFill="accent3" w:themeFillTint="33"/>
            <w:vAlign w:val="bottom"/>
          </w:tcPr>
          <w:p w14:paraId="357FD725" w14:textId="0C15CD09" w:rsidR="00931B82" w:rsidRPr="003B01AA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3B01AA">
              <w:rPr>
                <w:rFonts w:cs="Arial"/>
                <w:color w:val="FF0000"/>
                <w:szCs w:val="20"/>
              </w:rPr>
              <w:t>1</w:t>
            </w:r>
          </w:p>
        </w:tc>
        <w:tc>
          <w:tcPr>
            <w:tcW w:w="1275" w:type="dxa"/>
            <w:shd w:val="clear" w:color="auto" w:fill="EDEDED" w:themeFill="accent3" w:themeFillTint="33"/>
            <w:vAlign w:val="bottom"/>
          </w:tcPr>
          <w:p w14:paraId="674C998D" w14:textId="29621FA3" w:rsidR="00931B82" w:rsidRPr="003B01AA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3B01AA">
              <w:rPr>
                <w:rFonts w:cs="Arial"/>
                <w:color w:val="FF0000"/>
                <w:szCs w:val="20"/>
              </w:rPr>
              <w:t>0.5</w:t>
            </w:r>
          </w:p>
        </w:tc>
        <w:tc>
          <w:tcPr>
            <w:tcW w:w="2407" w:type="dxa"/>
            <w:shd w:val="clear" w:color="auto" w:fill="EDEDED" w:themeFill="accent3" w:themeFillTint="33"/>
            <w:vAlign w:val="bottom"/>
          </w:tcPr>
          <w:p w14:paraId="588943C0" w14:textId="25F7935B" w:rsidR="00931B82" w:rsidRPr="003B01AA" w:rsidRDefault="00931B82" w:rsidP="00642C5C">
            <w:pPr>
              <w:jc w:val="center"/>
              <w:rPr>
                <w:rFonts w:cs="Arial"/>
                <w:szCs w:val="20"/>
              </w:rPr>
            </w:pPr>
            <w:r w:rsidRPr="003B01AA">
              <w:rPr>
                <w:rFonts w:cs="Arial"/>
                <w:szCs w:val="20"/>
              </w:rPr>
              <w:t>exp(</w:t>
            </w:r>
            <w:r w:rsidRPr="003B01AA">
              <w:rPr>
                <w:rFonts w:cs="Arial"/>
                <w:color w:val="FF0000"/>
                <w:szCs w:val="20"/>
              </w:rPr>
              <w:t>0.5</w:t>
            </w:r>
            <w:r w:rsidRPr="003B01AA">
              <w:rPr>
                <w:rFonts w:cs="Arial"/>
                <w:szCs w:val="20"/>
              </w:rPr>
              <w:t>) / (exp(</w:t>
            </w:r>
            <w:r w:rsidRPr="003B01AA">
              <w:rPr>
                <w:rFonts w:cs="Arial"/>
                <w:color w:val="FF0000"/>
                <w:szCs w:val="20"/>
              </w:rPr>
              <w:t>0.5</w:t>
            </w:r>
            <w:r w:rsidRPr="003B01AA">
              <w:rPr>
                <w:rFonts w:cs="Arial"/>
                <w:szCs w:val="20"/>
              </w:rPr>
              <w:t>)+1)</w:t>
            </w:r>
          </w:p>
        </w:tc>
        <w:tc>
          <w:tcPr>
            <w:tcW w:w="3330" w:type="dxa"/>
            <w:shd w:val="clear" w:color="auto" w:fill="EDEDED" w:themeFill="accent3" w:themeFillTint="33"/>
            <w:vAlign w:val="bottom"/>
          </w:tcPr>
          <w:p w14:paraId="16ED3B44" w14:textId="5586AA36" w:rsidR="00931B82" w:rsidRPr="003B01AA" w:rsidRDefault="00931B82" w:rsidP="00642C5C">
            <w:pPr>
              <w:jc w:val="center"/>
              <w:rPr>
                <w:rFonts w:cs="Arial"/>
                <w:szCs w:val="20"/>
              </w:rPr>
            </w:pPr>
            <w:r w:rsidRPr="003B01AA">
              <w:rPr>
                <w:rFonts w:cs="Arial"/>
                <w:color w:val="FF0000"/>
                <w:szCs w:val="20"/>
              </w:rPr>
              <w:t>0.62</w:t>
            </w:r>
          </w:p>
        </w:tc>
      </w:tr>
    </w:tbl>
    <w:p w14:paraId="2B5510C1" w14:textId="5224B219" w:rsidR="00FE48E5" w:rsidRPr="003B01AA" w:rsidRDefault="00FE48E5"/>
    <w:p w14:paraId="228698BD" w14:textId="67ACA823" w:rsidR="002D04A1" w:rsidRPr="003B01AA" w:rsidRDefault="002D04A1" w:rsidP="00FE48E5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 w:rsidRPr="003B01AA">
        <w:rPr>
          <w:rFonts w:cs="Arial"/>
          <w:szCs w:val="20"/>
        </w:rPr>
        <w:t xml:space="preserve">“OMG, our house just got invaded by BEES! I’m going to be 15-20 minutes LATE!” </w:t>
      </w:r>
    </w:p>
    <w:p w14:paraId="4B1AE496" w14:textId="02071E52" w:rsidR="00FE48E5" w:rsidRPr="003B01AA" w:rsidRDefault="00FE48E5" w:rsidP="00FE48E5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 w:rsidRPr="003B01AA">
        <w:rPr>
          <w:rFonts w:cs="Arial"/>
          <w:szCs w:val="20"/>
        </w:rPr>
        <w:t xml:space="preserve">“Hi Joe, </w:t>
      </w:r>
      <w:r w:rsidR="002D04A1" w:rsidRPr="003B01AA">
        <w:rPr>
          <w:rFonts w:cs="Arial"/>
          <w:szCs w:val="20"/>
        </w:rPr>
        <w:t>you still</w:t>
      </w:r>
      <w:r w:rsidRPr="003B01AA">
        <w:rPr>
          <w:rFonts w:cs="Arial"/>
          <w:szCs w:val="20"/>
        </w:rPr>
        <w:t xml:space="preserve"> owe </w:t>
      </w:r>
      <w:r w:rsidR="002D04A1" w:rsidRPr="003B01AA">
        <w:rPr>
          <w:rFonts w:cs="Arial"/>
          <w:szCs w:val="20"/>
        </w:rPr>
        <w:t>me</w:t>
      </w:r>
      <w:r w:rsidRPr="003B01AA">
        <w:rPr>
          <w:rFonts w:cs="Arial"/>
          <w:szCs w:val="20"/>
        </w:rPr>
        <w:t xml:space="preserve"> 20.00 dollars for dinner last night. Can </w:t>
      </w:r>
      <w:r w:rsidR="002D04A1" w:rsidRPr="003B01AA">
        <w:rPr>
          <w:rFonts w:cs="Arial"/>
          <w:szCs w:val="20"/>
        </w:rPr>
        <w:t>you</w:t>
      </w:r>
      <w:r w:rsidRPr="003B01AA">
        <w:rPr>
          <w:rFonts w:cs="Arial"/>
          <w:szCs w:val="20"/>
        </w:rPr>
        <w:t xml:space="preserve"> send </w:t>
      </w:r>
      <w:proofErr w:type="spellStart"/>
      <w:r w:rsidRPr="003B01AA">
        <w:rPr>
          <w:rFonts w:cs="Arial"/>
          <w:szCs w:val="20"/>
        </w:rPr>
        <w:t>Prompt</w:t>
      </w:r>
      <w:r w:rsidR="002D04A1" w:rsidRPr="003B01AA">
        <w:rPr>
          <w:rFonts w:cs="Arial"/>
          <w:szCs w:val="20"/>
        </w:rPr>
        <w:t>p</w:t>
      </w:r>
      <w:r w:rsidRPr="003B01AA">
        <w:rPr>
          <w:rFonts w:cs="Arial"/>
          <w:szCs w:val="20"/>
        </w:rPr>
        <w:t>ay</w:t>
      </w:r>
      <w:proofErr w:type="spellEnd"/>
      <w:r w:rsidRPr="003B01AA">
        <w:rPr>
          <w:rFonts w:cs="Arial"/>
          <w:szCs w:val="20"/>
        </w:rPr>
        <w:t>?”</w:t>
      </w:r>
    </w:p>
    <w:p w14:paraId="61C0275B" w14:textId="4C3E5B3A" w:rsidR="00FE48E5" w:rsidRPr="003B01AA" w:rsidRDefault="00FE48E5" w:rsidP="00FE48E5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 w:rsidRPr="003B01AA">
        <w:rPr>
          <w:rFonts w:cs="Arial"/>
          <w:szCs w:val="20"/>
        </w:rPr>
        <w:t>“I am taking MATH</w:t>
      </w:r>
      <w:r w:rsidR="00931B82" w:rsidRPr="003B01AA">
        <w:rPr>
          <w:rFonts w:cs="Arial"/>
          <w:szCs w:val="20"/>
        </w:rPr>
        <w:t>-</w:t>
      </w:r>
      <w:r w:rsidRPr="003B01AA">
        <w:rPr>
          <w:rFonts w:cs="Arial"/>
          <w:szCs w:val="20"/>
        </w:rPr>
        <w:t>299 this semester. It is by far the WORST class I have ever taken! :-</w:t>
      </w:r>
      <w:r w:rsidR="003B01AA" w:rsidRPr="003B01AA">
        <w:rPr>
          <w:rFonts w:cs="Arial"/>
          <w:szCs w:val="20"/>
        </w:rPr>
        <w:t>)</w:t>
      </w:r>
      <w:r w:rsidRPr="003B01AA">
        <w:rPr>
          <w:rFonts w:cs="Arial"/>
          <w:szCs w:val="20"/>
        </w:rPr>
        <w:t>”</w:t>
      </w:r>
      <w:r w:rsidRPr="003B01AA">
        <w:t xml:space="preserve"> </w:t>
      </w:r>
    </w:p>
    <w:p w14:paraId="64588F29" w14:textId="7718BBF1" w:rsidR="002D04A1" w:rsidRPr="003B01AA" w:rsidRDefault="002D04A1" w:rsidP="002D04A1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 w:rsidRPr="003B01AA">
        <w:rPr>
          <w:rFonts w:cs="Arial"/>
          <w:szCs w:val="20"/>
        </w:rPr>
        <w:t>“For 600 THB FREE! Go here: WWW.*********.COM</w:t>
      </w:r>
      <w:r w:rsidR="00931B82" w:rsidRPr="003B01AA">
        <w:rPr>
          <w:rFonts w:cs="Arial"/>
          <w:szCs w:val="20"/>
        </w:rPr>
        <w:t>/123</w:t>
      </w:r>
      <w:r w:rsidRPr="003B01AA">
        <w:rPr>
          <w:rFonts w:cs="Arial"/>
          <w:szCs w:val="20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753"/>
        <w:gridCol w:w="870"/>
        <w:gridCol w:w="1278"/>
        <w:gridCol w:w="2938"/>
        <w:gridCol w:w="2785"/>
      </w:tblGrid>
      <w:tr w:rsidR="002D04A1" w14:paraId="4161D3AA" w14:textId="77777777" w:rsidTr="00984BBD">
        <w:trPr>
          <w:trHeight w:val="289"/>
        </w:trPr>
        <w:tc>
          <w:tcPr>
            <w:tcW w:w="726" w:type="dxa"/>
          </w:tcPr>
          <w:p w14:paraId="5575F19D" w14:textId="7777777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753" w:type="dxa"/>
            <w:vAlign w:val="bottom"/>
          </w:tcPr>
          <w:p w14:paraId="0146E205" w14:textId="47925FE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175984D4" w14:textId="7777777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1278" w:type="dxa"/>
            <w:vAlign w:val="bottom"/>
          </w:tcPr>
          <w:p w14:paraId="60497688" w14:textId="77777777" w:rsidR="002D04A1" w:rsidRPr="007719B4" w:rsidRDefault="002D04A1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</w:t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ppl</w:t>
            </w:r>
            <w:r>
              <w:rPr>
                <w:rFonts w:cs="Arial"/>
                <w:i/>
                <w:iCs/>
                <w:sz w:val="18"/>
                <w:szCs w:val="18"/>
              </w:rPr>
              <w:t>y  function:</w:t>
            </w:r>
          </w:p>
        </w:tc>
        <w:tc>
          <w:tcPr>
            <w:tcW w:w="2938" w:type="dxa"/>
            <w:vAlign w:val="bottom"/>
          </w:tcPr>
          <w:p w14:paraId="7D55299D" w14:textId="77777777" w:rsidR="002D04A1" w:rsidRPr="00555881" w:rsidRDefault="002D04A1" w:rsidP="00FF6AE8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>Apply Logistic Function:</w:t>
            </w:r>
          </w:p>
        </w:tc>
        <w:tc>
          <w:tcPr>
            <w:tcW w:w="2785" w:type="dxa"/>
            <w:vAlign w:val="bottom"/>
          </w:tcPr>
          <w:p w14:paraId="472A6B43" w14:textId="77777777" w:rsidR="002D04A1" w:rsidRPr="00555881" w:rsidRDefault="002D04A1" w:rsidP="00FF6AE8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 xml:space="preserve">Probability of Spam </w:t>
            </w:r>
            <w:r>
              <w:rPr>
                <w:rFonts w:cs="Arial"/>
                <w:i/>
                <w:iCs/>
                <w:sz w:val="18"/>
                <w:szCs w:val="18"/>
              </w:rPr>
              <w:br/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from the Logistic Function:</w:t>
            </w:r>
          </w:p>
        </w:tc>
      </w:tr>
      <w:tr w:rsidR="002D04A1" w14:paraId="51AF99B8" w14:textId="77777777" w:rsidTr="00984BBD">
        <w:trPr>
          <w:trHeight w:val="164"/>
        </w:trPr>
        <w:tc>
          <w:tcPr>
            <w:tcW w:w="726" w:type="dxa"/>
            <w:vAlign w:val="bottom"/>
          </w:tcPr>
          <w:p w14:paraId="5CC73288" w14:textId="5922EDC4" w:rsidR="002D04A1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#</w:t>
            </w:r>
          </w:p>
        </w:tc>
        <w:tc>
          <w:tcPr>
            <w:tcW w:w="753" w:type="dxa"/>
            <w:vAlign w:val="bottom"/>
          </w:tcPr>
          <w:p w14:paraId="6101F0EE" w14:textId="28C305EE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1</w:t>
            </w:r>
          </w:p>
        </w:tc>
        <w:tc>
          <w:tcPr>
            <w:tcW w:w="870" w:type="dxa"/>
            <w:vAlign w:val="bottom"/>
          </w:tcPr>
          <w:p w14:paraId="2284C1F0" w14:textId="7777777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2</w:t>
            </w:r>
          </w:p>
        </w:tc>
        <w:tc>
          <w:tcPr>
            <w:tcW w:w="1278" w:type="dxa"/>
            <w:vAlign w:val="bottom"/>
          </w:tcPr>
          <w:p w14:paraId="5A10E81B" w14:textId="77777777" w:rsidR="002D04A1" w:rsidRPr="007719B4" w:rsidRDefault="002D04A1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7719B4">
              <w:rPr>
                <w:rFonts w:cs="Arial"/>
                <w:b/>
                <w:bCs/>
                <w:szCs w:val="20"/>
              </w:rPr>
              <w:t>f(</w:t>
            </w:r>
            <w:r>
              <w:rPr>
                <w:rFonts w:cs="Arial"/>
                <w:b/>
                <w:bCs/>
                <w:szCs w:val="20"/>
              </w:rPr>
              <w:t>X</w:t>
            </w:r>
            <w:r w:rsidRPr="007719B4">
              <w:rPr>
                <w:rFonts w:cs="Arial"/>
                <w:b/>
                <w:bCs/>
                <w:szCs w:val="20"/>
              </w:rPr>
              <w:t>)</w:t>
            </w:r>
          </w:p>
        </w:tc>
        <w:tc>
          <w:tcPr>
            <w:tcW w:w="2938" w:type="dxa"/>
            <w:vAlign w:val="bottom"/>
          </w:tcPr>
          <w:p w14:paraId="55A53E6E" w14:textId="77777777" w:rsidR="002D04A1" w:rsidRPr="00555881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~</w:t>
            </w:r>
          </w:p>
        </w:tc>
        <w:tc>
          <w:tcPr>
            <w:tcW w:w="2785" w:type="dxa"/>
            <w:vAlign w:val="bottom"/>
          </w:tcPr>
          <w:p w14:paraId="3F58EE02" w14:textId="77777777" w:rsidR="002D04A1" w:rsidRPr="007719B4" w:rsidRDefault="002D04A1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P(Spam) = </w:t>
            </w:r>
          </w:p>
        </w:tc>
      </w:tr>
      <w:tr w:rsidR="002D04A1" w14:paraId="73727C7B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1E237211" w14:textId="79716EB7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proofErr w:type="spellStart"/>
            <w:r>
              <w:rPr>
                <w:rFonts w:cs="Arial"/>
                <w:color w:val="FF0000"/>
                <w:szCs w:val="20"/>
              </w:rPr>
              <w:t>i</w:t>
            </w:r>
            <w:proofErr w:type="spellEnd"/>
            <w:r>
              <w:rPr>
                <w:rFonts w:cs="Arial"/>
                <w:color w:val="FF0000"/>
                <w:szCs w:val="20"/>
              </w:rPr>
              <w:t>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58A8FD43" w14:textId="5141706D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608CFE0" w14:textId="25F697FF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7B1BAAB9" w14:textId="45D00BA2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0.6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6F71800D" w14:textId="757A7D07" w:rsidR="002D04A1" w:rsidRPr="00555881" w:rsidRDefault="002D04A1" w:rsidP="00FF6AE8">
            <w:pPr>
              <w:jc w:val="center"/>
              <w:rPr>
                <w:rFonts w:cs="Arial"/>
                <w:szCs w:val="20"/>
              </w:rPr>
            </w:pPr>
            <w:proofErr w:type="gramStart"/>
            <w:r w:rsidRPr="00555881">
              <w:rPr>
                <w:rFonts w:cs="Arial"/>
                <w:szCs w:val="20"/>
              </w:rPr>
              <w:t>exp(</w:t>
            </w:r>
            <w:proofErr w:type="gramEnd"/>
            <w:r w:rsidR="00BE45FA">
              <w:rPr>
                <w:rFonts w:cs="Arial"/>
                <w:color w:val="FF0000"/>
                <w:szCs w:val="20"/>
              </w:rPr>
              <w:t>0.6</w:t>
            </w:r>
            <w:r>
              <w:rPr>
                <w:rFonts w:cs="Arial"/>
                <w:color w:val="FF0000"/>
                <w:szCs w:val="20"/>
              </w:rPr>
              <w:t xml:space="preserve">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BE45FA">
              <w:rPr>
                <w:rFonts w:cs="Arial"/>
                <w:color w:val="FF0000"/>
                <w:szCs w:val="20"/>
              </w:rPr>
              <w:t>0.6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704A74DF" w14:textId="30E5298C" w:rsidR="002D04A1" w:rsidRPr="00F836B2" w:rsidRDefault="008C0F92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0.645</w:t>
            </w:r>
          </w:p>
        </w:tc>
      </w:tr>
      <w:tr w:rsidR="002D04A1" w14:paraId="039183F1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7D900B80" w14:textId="6E6920BA" w:rsidR="002D04A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ii.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1A161E0C" w14:textId="5682E50E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5D8B5F3D" w14:textId="0031E1D0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46D19FCB" w14:textId="4FD6125E" w:rsidR="002D04A1" w:rsidRPr="00555881" w:rsidRDefault="00BE45F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72EC1984" w14:textId="42E578D1" w:rsidR="002D04A1" w:rsidRPr="00555881" w:rsidRDefault="00F836B2" w:rsidP="00FF6AE8">
            <w:pPr>
              <w:jc w:val="center"/>
              <w:rPr>
                <w:rFonts w:cs="Arial"/>
                <w:szCs w:val="20"/>
              </w:rPr>
            </w:pPr>
            <w:proofErr w:type="gramStart"/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proofErr w:type="gramEnd"/>
            <w:r w:rsidR="00BE45FA">
              <w:rPr>
                <w:rFonts w:cs="Arial"/>
                <w:color w:val="FF0000"/>
                <w:szCs w:val="20"/>
              </w:rPr>
              <w:t>0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</w:t>
            </w:r>
            <w:r w:rsidR="00BE45FA">
              <w:rPr>
                <w:rFonts w:cs="Arial"/>
                <w:color w:val="FF0000"/>
                <w:szCs w:val="20"/>
              </w:rPr>
              <w:t>0</w:t>
            </w:r>
            <w:r>
              <w:rPr>
                <w:rFonts w:cs="Arial"/>
                <w:color w:val="FF0000"/>
                <w:szCs w:val="20"/>
              </w:rPr>
              <w:t xml:space="preserve"> 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669BD6EF" w14:textId="434F6F76" w:rsidR="002D04A1" w:rsidRPr="00F836B2" w:rsidRDefault="008C0F92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0.5</w:t>
            </w:r>
          </w:p>
        </w:tc>
      </w:tr>
      <w:tr w:rsidR="002D04A1" w14:paraId="131E808B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7B1DC0DD" w14:textId="5F5E4EF6" w:rsidR="002D04A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iii.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3F7CE156" w14:textId="769A33A8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4DD6E3E" w14:textId="14B0A9AE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2DDB1DBC" w14:textId="295B3E24" w:rsidR="002D04A1" w:rsidRPr="00555881" w:rsidRDefault="00BE45F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0.1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4A108DA3" w14:textId="7614CB06" w:rsidR="002D04A1" w:rsidRPr="00555881" w:rsidRDefault="00F836B2" w:rsidP="00FF6AE8">
            <w:pPr>
              <w:jc w:val="center"/>
              <w:rPr>
                <w:rFonts w:cs="Arial"/>
                <w:szCs w:val="20"/>
              </w:rPr>
            </w:pPr>
            <w:proofErr w:type="gramStart"/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proofErr w:type="gramEnd"/>
            <w:r w:rsidR="00BE45FA">
              <w:rPr>
                <w:rFonts w:cs="Arial"/>
                <w:color w:val="FF0000"/>
                <w:szCs w:val="20"/>
              </w:rPr>
              <w:t>0.1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 w:rsidR="00BE45FA">
              <w:rPr>
                <w:rFonts w:cs="Arial"/>
                <w:color w:val="FF0000"/>
                <w:szCs w:val="20"/>
              </w:rPr>
              <w:t>0.1</w:t>
            </w:r>
            <w:r>
              <w:rPr>
                <w:rFonts w:cs="Arial"/>
                <w:color w:val="FF0000"/>
                <w:szCs w:val="20"/>
              </w:rPr>
              <w:t xml:space="preserve"> 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781685F8" w14:textId="4C9F5647" w:rsidR="002D04A1" w:rsidRPr="00F836B2" w:rsidRDefault="008C0F92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0.52</w:t>
            </w:r>
          </w:p>
        </w:tc>
      </w:tr>
      <w:tr w:rsidR="002D04A1" w14:paraId="42BBBDE7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2A272E9F" w14:textId="29DE55EF" w:rsidR="002D04A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iv.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3C3441A9" w14:textId="14BCB19D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6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BC7B734" w14:textId="586A25C5" w:rsidR="002D04A1" w:rsidRPr="00555881" w:rsidRDefault="00D225A5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77CC1250" w14:textId="304FF673" w:rsidR="002D04A1" w:rsidRPr="00555881" w:rsidRDefault="00BE45F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1.4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6AE791C1" w14:textId="56885D77" w:rsidR="002D04A1" w:rsidRPr="00555881" w:rsidRDefault="00F836B2" w:rsidP="00FF6AE8">
            <w:pPr>
              <w:jc w:val="center"/>
              <w:rPr>
                <w:rFonts w:cs="Arial"/>
                <w:szCs w:val="20"/>
              </w:rPr>
            </w:pPr>
            <w:proofErr w:type="gramStart"/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proofErr w:type="gramEnd"/>
            <w:r w:rsidR="00BE45FA">
              <w:rPr>
                <w:rFonts w:cs="Arial"/>
                <w:color w:val="FF0000"/>
                <w:szCs w:val="20"/>
              </w:rPr>
              <w:t>1.4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BE45FA">
              <w:rPr>
                <w:rFonts w:cs="Arial"/>
                <w:color w:val="FF0000"/>
                <w:szCs w:val="20"/>
              </w:rPr>
              <w:t>1.4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50CF7B58" w14:textId="62779BE0" w:rsidR="002D04A1" w:rsidRPr="00F836B2" w:rsidRDefault="008C0F92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0.82</w:t>
            </w:r>
          </w:p>
        </w:tc>
      </w:tr>
    </w:tbl>
    <w:p w14:paraId="4C3D7FBF" w14:textId="508921AE" w:rsidR="002D04A1" w:rsidRDefault="002D04A1" w:rsidP="00DF4FF1"/>
    <w:p w14:paraId="74C7C65C" w14:textId="6E5AB27A" w:rsidR="007719B4" w:rsidRPr="00AF6D80" w:rsidRDefault="007719B4" w:rsidP="00945E8C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>Hint #</w:t>
      </w:r>
      <w:r>
        <w:rPr>
          <w:color w:val="00B0F0"/>
        </w:rPr>
        <w:t>1</w:t>
      </w:r>
      <w:r w:rsidRPr="00652125">
        <w:rPr>
          <w:color w:val="00B0F0"/>
        </w:rPr>
        <w:t xml:space="preserve"> (expand</w:t>
      </w:r>
      <w:r>
        <w:rPr>
          <w:color w:val="00B0F0"/>
        </w:rPr>
        <w:t>/collapse</w:t>
      </w:r>
      <w:r w:rsidRPr="00652125">
        <w:rPr>
          <w:color w:val="00B0F0"/>
        </w:rPr>
        <w:t xml:space="preserve"> for helpful hint):</w:t>
      </w:r>
    </w:p>
    <w:p w14:paraId="4BD09B00" w14:textId="4886F27C" w:rsidR="00DF4FF1" w:rsidRDefault="00931B82" w:rsidP="000E6953">
      <w:pPr>
        <w:pStyle w:val="IntenseQuote"/>
        <w:numPr>
          <w:ilvl w:val="0"/>
          <w:numId w:val="34"/>
        </w:numPr>
        <w:ind w:left="360"/>
      </w:pPr>
      <w:r>
        <w:t>Count x1 and x2 numbers</w:t>
      </w:r>
      <w:r w:rsidR="00A872DA">
        <w:t xml:space="preserve"> for each example, and fill-in those table</w:t>
      </w:r>
      <w:r>
        <w:t>.</w:t>
      </w:r>
    </w:p>
    <w:p w14:paraId="567517FB" w14:textId="3A4D8ABF" w:rsidR="00931B82" w:rsidRDefault="00931B82" w:rsidP="000E6953">
      <w:pPr>
        <w:pStyle w:val="IntenseQuote"/>
        <w:ind w:left="0"/>
      </w:pPr>
      <w:r>
        <w:t xml:space="preserve"> Then we will calculate </w:t>
      </w:r>
      <w:r w:rsidR="00413AEE">
        <w:t xml:space="preserve">the answers </w:t>
      </w:r>
      <w:r>
        <w:t xml:space="preserve">using </w:t>
      </w:r>
      <w:proofErr w:type="spellStart"/>
      <w:r>
        <w:t>Jupyter</w:t>
      </w:r>
      <w:proofErr w:type="spellEnd"/>
      <w:r>
        <w:t xml:space="preserve"> Notebook code.</w:t>
      </w:r>
    </w:p>
    <w:p w14:paraId="696ECE94" w14:textId="2CCD2E47" w:rsidR="0051359F" w:rsidRDefault="0051359F" w:rsidP="000E6953">
      <w:pPr>
        <w:pStyle w:val="IntenseQuote"/>
        <w:numPr>
          <w:ilvl w:val="0"/>
          <w:numId w:val="34"/>
        </w:numPr>
        <w:ind w:left="360"/>
      </w:pPr>
      <w:r>
        <w:t xml:space="preserve">Open an Anaconda Terminal. CD to our lab directory. </w:t>
      </w:r>
    </w:p>
    <w:p w14:paraId="46ACAEA3" w14:textId="77777777" w:rsidR="0051359F" w:rsidRDefault="0051359F" w:rsidP="000E6953">
      <w:pPr>
        <w:pStyle w:val="IntenseQuote"/>
        <w:numPr>
          <w:ilvl w:val="0"/>
          <w:numId w:val="34"/>
        </w:numPr>
        <w:ind w:left="360"/>
      </w:pPr>
      <w:r>
        <w:t>Start `</w:t>
      </w:r>
      <w:proofErr w:type="spellStart"/>
      <w:r>
        <w:t>jupyter</w:t>
      </w:r>
      <w:proofErr w:type="spellEnd"/>
      <w:r>
        <w:t xml:space="preserve"> notebook`.</w:t>
      </w:r>
    </w:p>
    <w:p w14:paraId="23DDC1D9" w14:textId="77777777" w:rsidR="00A872DA" w:rsidRDefault="0051359F" w:rsidP="000E6953">
      <w:pPr>
        <w:pStyle w:val="IntenseQuote"/>
        <w:numPr>
          <w:ilvl w:val="0"/>
          <w:numId w:val="34"/>
        </w:numPr>
        <w:ind w:left="360"/>
      </w:pPr>
      <w:r>
        <w:t>Open</w:t>
      </w:r>
      <w:r w:rsidR="002E7AD3">
        <w:t xml:space="preserve"> the</w:t>
      </w:r>
      <w:r>
        <w:t xml:space="preserve"> </w:t>
      </w:r>
      <w:proofErr w:type="spellStart"/>
      <w:r>
        <w:t>Calculate</w:t>
      </w:r>
      <w:r w:rsidR="001E600F">
        <w:t>Spam</w:t>
      </w:r>
      <w:r>
        <w:t>.ipynb</w:t>
      </w:r>
      <w:proofErr w:type="spellEnd"/>
      <w:r w:rsidR="002E7AD3">
        <w:t xml:space="preserve"> notebook.</w:t>
      </w:r>
    </w:p>
    <w:p w14:paraId="0F472121" w14:textId="42474920" w:rsidR="00A872DA" w:rsidRDefault="00A872DA" w:rsidP="000E6953">
      <w:pPr>
        <w:pStyle w:val="IntenseQuote"/>
        <w:numPr>
          <w:ilvl w:val="0"/>
          <w:numId w:val="34"/>
        </w:numPr>
        <w:ind w:left="360"/>
      </w:pPr>
      <w:r>
        <w:t>Type in</w:t>
      </w:r>
      <w:r w:rsidR="00555881">
        <w:t xml:space="preserve"> the value</w:t>
      </w:r>
      <w:r>
        <w:t>s</w:t>
      </w:r>
      <w:r w:rsidR="00651AB3">
        <w:t xml:space="preserve"> </w:t>
      </w:r>
      <w:r w:rsidR="00931B82">
        <w:t xml:space="preserve">of x1 and x2 </w:t>
      </w:r>
      <w:r>
        <w:t>into the f(x) function call and R</w:t>
      </w:r>
      <w:r w:rsidR="00BD3039">
        <w:t xml:space="preserve">un the cell to get the </w:t>
      </w:r>
      <w:r>
        <w:t>f(x) result</w:t>
      </w:r>
      <w:r w:rsidR="00BD3039">
        <w:t>.</w:t>
      </w:r>
      <w:r w:rsidR="00E80A18">
        <w:br/>
      </w:r>
      <w:r w:rsidR="00E80A18" w:rsidRPr="00E80A18">
        <w:rPr>
          <w:noProof/>
        </w:rPr>
        <w:drawing>
          <wp:inline distT="0" distB="0" distL="0" distR="0" wp14:anchorId="43CD2871" wp14:editId="30954C65">
            <wp:extent cx="2857899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70C" w14:textId="0DBDDB98" w:rsidR="0051359F" w:rsidRPr="0051359F" w:rsidRDefault="00E80A18" w:rsidP="000E6953">
      <w:pPr>
        <w:pStyle w:val="IntenseQuote"/>
        <w:numPr>
          <w:ilvl w:val="0"/>
          <w:numId w:val="34"/>
        </w:numPr>
        <w:ind w:left="360"/>
      </w:pPr>
      <w:r>
        <w:t>Run the next cell, to get the P(Spam) answer.</w:t>
      </w:r>
      <w:r w:rsidR="00755994">
        <w:t xml:space="preserve"> </w:t>
      </w:r>
      <w:r w:rsidR="00C549E9">
        <w:t xml:space="preserve">Repeat </w:t>
      </w:r>
      <w:r w:rsidR="00A279EC">
        <w:t xml:space="preserve">Step </w:t>
      </w:r>
      <w:r w:rsidR="00BB1A8A">
        <w:t xml:space="preserve">5. and 6. </w:t>
      </w:r>
      <w:r w:rsidR="00C549E9">
        <w:t>for each row in the table</w:t>
      </w:r>
      <w:r w:rsidR="00755994">
        <w:t>.</w:t>
      </w:r>
      <w:r>
        <w:br/>
      </w:r>
      <w:r w:rsidR="00215830" w:rsidRPr="00215830">
        <w:rPr>
          <w:noProof/>
        </w:rPr>
        <w:drawing>
          <wp:inline distT="0" distB="0" distL="0" distR="0" wp14:anchorId="0BAB9770" wp14:editId="50DD5D15">
            <wp:extent cx="2962688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FF92" w14:textId="77777777" w:rsidR="00385E98" w:rsidRPr="00385E98" w:rsidRDefault="00385E98" w:rsidP="00385E98"/>
    <w:p w14:paraId="42FC7E3B" w14:textId="087FBBC7" w:rsidR="007719B4" w:rsidRDefault="00082299" w:rsidP="007719B4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>
        <w:rPr>
          <w:color w:val="00B0F0"/>
        </w:rPr>
        <w:t>Continue questions below</w:t>
      </w:r>
      <w:r w:rsidR="00C674B9">
        <w:rPr>
          <w:color w:val="00B0F0"/>
        </w:rPr>
        <w:t>:</w:t>
      </w:r>
    </w:p>
    <w:p w14:paraId="70EABDE1" w14:textId="1F0CCB89" w:rsidR="00D1630C" w:rsidRDefault="00D1630C" w:rsidP="00325FBA"/>
    <w:p w14:paraId="7875CEB5" w14:textId="02D42B3C" w:rsidR="00FD045E" w:rsidRDefault="003C2C29" w:rsidP="00037DA9">
      <w:pPr>
        <w:pStyle w:val="Heading1"/>
      </w:pPr>
      <w:r w:rsidRPr="00CE2A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BBCC3C" wp14:editId="6964E979">
                <wp:simplePos x="0" y="0"/>
                <wp:positionH relativeFrom="column">
                  <wp:posOffset>2949575</wp:posOffset>
                </wp:positionH>
                <wp:positionV relativeFrom="paragraph">
                  <wp:posOffset>314960</wp:posOffset>
                </wp:positionV>
                <wp:extent cx="0" cy="2957830"/>
                <wp:effectExtent l="19050" t="0" r="1905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783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06A67" id="Straight Connector 1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24.8pt" to="232.2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" strokecolor="#ed7d31 [3205]" strokeweight="3pt">
                <v:stroke dashstyle="dash"/>
              </v:line>
            </w:pict>
          </mc:Fallback>
        </mc:AlternateContent>
      </w:r>
      <w:r w:rsidRPr="00CE2A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9C407" wp14:editId="753ABCAB">
                <wp:simplePos x="0" y="0"/>
                <wp:positionH relativeFrom="column">
                  <wp:posOffset>1064895</wp:posOffset>
                </wp:positionH>
                <wp:positionV relativeFrom="paragraph">
                  <wp:posOffset>379095</wp:posOffset>
                </wp:positionV>
                <wp:extent cx="99060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B1E7" w14:textId="77777777" w:rsidR="00CE2A2E" w:rsidRDefault="00CE2A2E" w:rsidP="00CE2A2E"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9C407" id="Text Box 14" o:spid="_x0000_s1041" type="#_x0000_t202" style="position:absolute;left:0;text-align:left;margin-left:83.85pt;margin-top:29.85pt;width:78pt;height:23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" fillcolor="#4472c4 [3204]" strokecolor="#1f3763 [1604]" strokeweight="1pt">
                <v:textbox>
                  <w:txbxContent>
                    <w:p w14:paraId="0FA3B1E7" w14:textId="77777777" w:rsidR="00CE2A2E" w:rsidRDefault="00CE2A2E" w:rsidP="00CE2A2E">
                      <w: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 w:rsidRPr="00CE2A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6C9C7" wp14:editId="7468D831">
                <wp:simplePos x="0" y="0"/>
                <wp:positionH relativeFrom="column">
                  <wp:posOffset>3683635</wp:posOffset>
                </wp:positionH>
                <wp:positionV relativeFrom="paragraph">
                  <wp:posOffset>316146</wp:posOffset>
                </wp:positionV>
                <wp:extent cx="11811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F7FAB" w14:textId="40C1A304" w:rsidR="00CE2A2E" w:rsidRDefault="009E1BB4" w:rsidP="00CE2A2E">
                            <w:r>
                              <w:t>Test</w:t>
                            </w:r>
                            <w:r w:rsidR="00CE2A2E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6C9C7" id="Text Box 15" o:spid="_x0000_s1042" type="#_x0000_t202" style="position:absolute;left:0;text-align:left;margin-left:290.05pt;margin-top:24.9pt;width:93pt;height:2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" fillcolor="#ffc000 [3207]" strokecolor="#7f5f00 [1607]" strokeweight="1pt">
                <v:textbox>
                  <w:txbxContent>
                    <w:p w14:paraId="310F7FAB" w14:textId="40C1A304" w:rsidR="00CE2A2E" w:rsidRDefault="009E1BB4" w:rsidP="00CE2A2E">
                      <w:r>
                        <w:t>Test</w:t>
                      </w:r>
                      <w:r w:rsidR="00CE2A2E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1032E4">
        <w:t>Find the</w:t>
      </w:r>
      <w:r w:rsidR="00CE2A2E">
        <w:t xml:space="preserve"> Error</w:t>
      </w:r>
      <w:r w:rsidR="001032E4">
        <w:t xml:space="preserve"> Rate</w:t>
      </w:r>
      <w:r w:rsidR="00082299">
        <w:t xml:space="preserve"> </w:t>
      </w:r>
      <w:r w:rsidR="00380A6B">
        <w:t xml:space="preserve">of a </w:t>
      </w:r>
      <w:r w:rsidR="009F1083">
        <w:t>Regression Model</w:t>
      </w:r>
      <w:r w:rsidR="00082299">
        <w:t xml:space="preserve"> </w:t>
      </w:r>
      <w:r w:rsidR="009F1083">
        <w:t>(</w:t>
      </w:r>
      <w:r w:rsidR="00650CC8">
        <w:t xml:space="preserve">with </w:t>
      </w:r>
      <w:r w:rsidR="00082299">
        <w:t xml:space="preserve">numeric </w:t>
      </w:r>
      <w:r w:rsidR="001032E4">
        <w:t>t</w:t>
      </w:r>
      <w:r w:rsidR="00082299">
        <w:t>arget</w:t>
      </w:r>
      <w:r w:rsidR="009F1083">
        <w:t>)</w:t>
      </w:r>
      <w:r w:rsidR="00CE2A2E">
        <w:t>:</w:t>
      </w:r>
      <w:r>
        <w:br/>
      </w:r>
    </w:p>
    <w:p w14:paraId="380A8BD4" w14:textId="27F79844" w:rsidR="00CE2A2E" w:rsidRPr="00CE2A2E" w:rsidRDefault="00CE2A2E" w:rsidP="00CE2A2E">
      <w:r w:rsidRPr="00CE2A2E">
        <w:rPr>
          <w:noProof/>
        </w:rPr>
        <w:drawing>
          <wp:inline distT="0" distB="0" distL="0" distR="0" wp14:anchorId="14447AD2" wp14:editId="224EFCFD">
            <wp:extent cx="2925445" cy="278295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4" b="2309"/>
                    <a:stretch/>
                  </pic:blipFill>
                  <pic:spPr bwMode="auto">
                    <a:xfrm>
                      <a:off x="0" y="0"/>
                      <a:ext cx="2943785" cy="280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6F58" w:rsidRPr="00F06F58">
        <w:rPr>
          <w:noProof/>
        </w:rPr>
        <w:t xml:space="preserve"> </w:t>
      </w:r>
      <w:r w:rsidR="00F06F58" w:rsidRPr="00F06F58">
        <w:rPr>
          <w:noProof/>
        </w:rPr>
        <w:drawing>
          <wp:inline distT="0" distB="0" distL="0" distR="0" wp14:anchorId="7ED6607D" wp14:editId="43A582E9">
            <wp:extent cx="2925445" cy="2812656"/>
            <wp:effectExtent l="0" t="0" r="825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640" cy="28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F27505" w14:textId="2B078912" w:rsidR="0030660F" w:rsidRDefault="00CE2A2E" w:rsidP="00CE2A2E">
      <w:pPr>
        <w:pStyle w:val="ListParagraph"/>
        <w:numPr>
          <w:ilvl w:val="0"/>
          <w:numId w:val="38"/>
        </w:numPr>
        <w:rPr>
          <w:rFonts w:cs="Arial"/>
          <w:szCs w:val="20"/>
        </w:rPr>
      </w:pPr>
      <w:r w:rsidRPr="00CE2A2E">
        <w:rPr>
          <w:rFonts w:cs="Arial"/>
          <w:szCs w:val="20"/>
        </w:rPr>
        <w:t xml:space="preserve">Above </w:t>
      </w:r>
      <w:r w:rsidR="0030660F">
        <w:rPr>
          <w:rFonts w:cs="Arial"/>
          <w:szCs w:val="20"/>
        </w:rPr>
        <w:t>are</w:t>
      </w:r>
      <w:r w:rsidRPr="00CE2A2E">
        <w:rPr>
          <w:rFonts w:cs="Arial"/>
          <w:szCs w:val="20"/>
        </w:rPr>
        <w:t xml:space="preserve"> some data</w:t>
      </w:r>
      <w:r>
        <w:rPr>
          <w:rFonts w:cs="Arial"/>
          <w:szCs w:val="20"/>
        </w:rPr>
        <w:t xml:space="preserve">-points </w:t>
      </w:r>
      <w:r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6C3ED8C4" wp14:editId="72E10C78">
                <wp:extent cx="163830" cy="163830"/>
                <wp:effectExtent l="0" t="0" r="7620" b="762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8D0BC2" id="Oval 23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" fillcolor="red" stroked="f" strokeweight="1pt">
                <v:stroke joinstyle="miter"/>
                <w10:anchorlock/>
              </v:oval>
            </w:pict>
          </mc:Fallback>
        </mc:AlternateContent>
      </w:r>
      <w:r w:rsidRPr="00CE2A2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with </w:t>
      </w:r>
      <w:r w:rsidRPr="0030660F">
        <w:rPr>
          <w:rFonts w:cs="Arial"/>
          <w:b/>
          <w:bCs/>
          <w:szCs w:val="20"/>
        </w:rPr>
        <w:t>an already fitted</w:t>
      </w:r>
      <w:r>
        <w:rPr>
          <w:rFonts w:cs="Arial"/>
          <w:szCs w:val="20"/>
        </w:rPr>
        <w:t xml:space="preserve"> </w:t>
      </w:r>
      <w:r w:rsidRPr="00CE2A2E">
        <w:rPr>
          <w:rFonts w:cs="Arial"/>
          <w:b/>
          <w:bCs/>
          <w:szCs w:val="20"/>
        </w:rPr>
        <w:t xml:space="preserve">estimator </w:t>
      </w:r>
      <w:r w:rsidRPr="0030660F">
        <w:rPr>
          <w:rFonts w:cs="Arial"/>
          <w:b/>
          <w:bCs/>
          <w:szCs w:val="20"/>
        </w:rPr>
        <w:t>function (model)</w:t>
      </w:r>
      <w:r>
        <w:rPr>
          <w:rFonts w:cs="Arial"/>
          <w:szCs w:val="20"/>
        </w:rPr>
        <w:t xml:space="preserve"> from X to Y. </w:t>
      </w:r>
      <w:r w:rsidR="003C2C29">
        <w:rPr>
          <w:rFonts w:cs="Arial"/>
          <w:szCs w:val="20"/>
        </w:rPr>
        <w:br/>
      </w:r>
      <w:r w:rsidR="003C2C29">
        <w:rPr>
          <w:rFonts w:cs="Arial"/>
          <w:szCs w:val="20"/>
        </w:rPr>
        <w:br/>
      </w:r>
      <w:r w:rsidR="0030660F">
        <w:rPr>
          <w:rFonts w:cs="Arial"/>
          <w:szCs w:val="20"/>
        </w:rPr>
        <w:t xml:space="preserve">The </w:t>
      </w:r>
      <w:r w:rsidR="0030660F" w:rsidRPr="0030660F">
        <w:rPr>
          <w:rFonts w:cs="Arial"/>
          <w:b/>
          <w:bCs/>
          <w:color w:val="2F5496" w:themeColor="accent1" w:themeShade="BF"/>
          <w:szCs w:val="20"/>
        </w:rPr>
        <w:t>blue line</w:t>
      </w:r>
      <w:r w:rsidR="0030660F" w:rsidRPr="0030660F">
        <w:rPr>
          <w:rFonts w:cs="Arial"/>
          <w:color w:val="2F5496" w:themeColor="accent1" w:themeShade="BF"/>
          <w:szCs w:val="20"/>
        </w:rPr>
        <w:t xml:space="preserve"> </w:t>
      </w:r>
      <w:r w:rsidR="0030660F">
        <w:rPr>
          <w:rFonts w:cs="Arial"/>
          <w:szCs w:val="20"/>
        </w:rPr>
        <w:t xml:space="preserve">represents the simple fitted model (which is </w:t>
      </w:r>
      <w:r w:rsidR="0030660F" w:rsidRPr="0030660F">
        <w:rPr>
          <w:rFonts w:cs="Arial"/>
          <w:b/>
          <w:bCs/>
          <w:szCs w:val="20"/>
        </w:rPr>
        <w:t>X=Y</w:t>
      </w:r>
      <w:r w:rsidR="0030660F">
        <w:rPr>
          <w:rFonts w:cs="Arial"/>
          <w:szCs w:val="20"/>
        </w:rPr>
        <w:t xml:space="preserve">). </w:t>
      </w:r>
    </w:p>
    <w:p w14:paraId="4F0BC5F9" w14:textId="77777777" w:rsidR="0030660F" w:rsidRDefault="0030660F" w:rsidP="0030660F">
      <w:pPr>
        <w:pStyle w:val="ListParagraph"/>
        <w:ind w:left="1080"/>
        <w:rPr>
          <w:rFonts w:cs="Arial"/>
          <w:szCs w:val="20"/>
        </w:rPr>
      </w:pPr>
    </w:p>
    <w:p w14:paraId="570141E5" w14:textId="6130798E" w:rsidR="0030660F" w:rsidRDefault="0030660F" w:rsidP="0030660F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There is 1 numeric input feature X (we will call </w:t>
      </w:r>
      <w:r w:rsidRPr="0030660F">
        <w:rPr>
          <w:rFonts w:cs="Arial"/>
          <w:b/>
          <w:bCs/>
          <w:color w:val="FF0000"/>
          <w:sz w:val="24"/>
          <w:szCs w:val="24"/>
        </w:rPr>
        <w:t>x1</w:t>
      </w:r>
      <w:r>
        <w:rPr>
          <w:rFonts w:cs="Arial"/>
          <w:szCs w:val="20"/>
        </w:rPr>
        <w:t>), and 1 numeric output feature Y (target).</w:t>
      </w:r>
      <w:r w:rsidRPr="0030660F">
        <w:rPr>
          <w:rFonts w:cs="Arial"/>
          <w:szCs w:val="20"/>
        </w:rPr>
        <w:t xml:space="preserve"> </w:t>
      </w:r>
    </w:p>
    <w:p w14:paraId="76C041A5" w14:textId="77777777" w:rsidR="00284BB0" w:rsidRDefault="0030660F" w:rsidP="0030660F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The output target is numeric, therefore it’s a </w:t>
      </w:r>
      <w:r w:rsidRPr="0030660F">
        <w:rPr>
          <w:rFonts w:cs="Arial"/>
          <w:b/>
          <w:bCs/>
          <w:szCs w:val="20"/>
        </w:rPr>
        <w:t>regression</w:t>
      </w:r>
      <w:r>
        <w:rPr>
          <w:rFonts w:cs="Arial"/>
          <w:szCs w:val="20"/>
        </w:rPr>
        <w:t xml:space="preserve"> </w:t>
      </w:r>
      <w:r w:rsidRPr="0030660F">
        <w:rPr>
          <w:rFonts w:cs="Arial"/>
          <w:b/>
          <w:bCs/>
          <w:szCs w:val="20"/>
        </w:rPr>
        <w:t>task</w:t>
      </w:r>
      <w:r>
        <w:rPr>
          <w:rFonts w:cs="Arial"/>
          <w:szCs w:val="20"/>
        </w:rPr>
        <w:t>!</w:t>
      </w:r>
    </w:p>
    <w:p w14:paraId="50AFCA21" w14:textId="7DEFC818" w:rsidR="0030660F" w:rsidRPr="0030660F" w:rsidRDefault="00284BB0" w:rsidP="0030660F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>The dataset was split</w:t>
      </w:r>
      <w:r w:rsidR="002C504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with </w:t>
      </w:r>
      <w:r w:rsidRPr="00284BB0">
        <w:rPr>
          <w:rFonts w:cs="Arial"/>
          <w:b/>
          <w:bCs/>
          <w:szCs w:val="20"/>
        </w:rPr>
        <w:t xml:space="preserve">20 </w:t>
      </w:r>
      <w:r>
        <w:rPr>
          <w:rFonts w:cs="Arial"/>
          <w:b/>
          <w:bCs/>
          <w:szCs w:val="20"/>
        </w:rPr>
        <w:t>records</w:t>
      </w:r>
      <w:r>
        <w:rPr>
          <w:rFonts w:cs="Arial"/>
          <w:szCs w:val="20"/>
        </w:rPr>
        <w:t xml:space="preserve"> in the </w:t>
      </w:r>
      <w:r w:rsidR="002C504C" w:rsidRPr="002C504C">
        <w:rPr>
          <w:rFonts w:cs="Arial"/>
          <w:b/>
          <w:bCs/>
          <w:color w:val="4472C4" w:themeColor="accent1"/>
          <w:sz w:val="18"/>
          <w:szCs w:val="18"/>
          <w:u w:val="single"/>
        </w:rPr>
        <w:t>training dat</w:t>
      </w:r>
      <w:r w:rsidR="001032E4">
        <w:rPr>
          <w:rFonts w:cs="Arial"/>
          <w:b/>
          <w:bCs/>
          <w:color w:val="4472C4" w:themeColor="accent1"/>
          <w:sz w:val="18"/>
          <w:szCs w:val="18"/>
          <w:u w:val="single"/>
        </w:rPr>
        <w:t>a</w:t>
      </w:r>
      <w:r w:rsidRPr="00284BB0">
        <w:rPr>
          <w:rFonts w:cs="Arial"/>
          <w:szCs w:val="20"/>
        </w:rPr>
        <w:t>, and</w:t>
      </w:r>
      <w:r>
        <w:rPr>
          <w:rFonts w:cs="Arial"/>
          <w:szCs w:val="20"/>
        </w:rPr>
        <w:t xml:space="preserve"> </w:t>
      </w:r>
      <w:r w:rsidRPr="00284BB0">
        <w:rPr>
          <w:rFonts w:cs="Arial"/>
          <w:b/>
          <w:bCs/>
          <w:szCs w:val="20"/>
        </w:rPr>
        <w:t>9</w:t>
      </w:r>
      <w:r>
        <w:rPr>
          <w:rFonts w:cs="Arial"/>
          <w:szCs w:val="20"/>
        </w:rPr>
        <w:t xml:space="preserve"> </w:t>
      </w:r>
      <w:r w:rsidRPr="00284BB0">
        <w:rPr>
          <w:rFonts w:cs="Arial"/>
          <w:b/>
          <w:bCs/>
          <w:szCs w:val="20"/>
        </w:rPr>
        <w:t>records</w:t>
      </w:r>
      <w:r>
        <w:rPr>
          <w:rFonts w:cs="Arial"/>
          <w:szCs w:val="20"/>
        </w:rPr>
        <w:t xml:space="preserve"> in the </w:t>
      </w:r>
      <w:r w:rsidR="009E1BB4">
        <w:rPr>
          <w:rFonts w:cs="Arial"/>
          <w:b/>
          <w:bCs/>
          <w:color w:val="BF8F00" w:themeColor="accent4" w:themeShade="BF"/>
          <w:sz w:val="18"/>
          <w:szCs w:val="18"/>
          <w:u w:val="single"/>
        </w:rPr>
        <w:t xml:space="preserve">test </w:t>
      </w:r>
      <w:r w:rsidR="002C504C" w:rsidRPr="002C504C">
        <w:rPr>
          <w:rFonts w:cs="Arial"/>
          <w:b/>
          <w:bCs/>
          <w:color w:val="BF8F00" w:themeColor="accent4" w:themeShade="BF"/>
          <w:sz w:val="18"/>
          <w:szCs w:val="18"/>
          <w:u w:val="single"/>
        </w:rPr>
        <w:t xml:space="preserve"> data</w:t>
      </w:r>
      <w:r>
        <w:rPr>
          <w:rFonts w:cs="Arial"/>
          <w:szCs w:val="20"/>
        </w:rPr>
        <w:t>.</w:t>
      </w:r>
      <w:r w:rsidR="00CE2A2E" w:rsidRPr="0030660F">
        <w:rPr>
          <w:rFonts w:cs="Arial"/>
          <w:szCs w:val="20"/>
        </w:rPr>
        <w:br/>
      </w:r>
    </w:p>
    <w:p w14:paraId="5C7F4836" w14:textId="60F34CEF" w:rsidR="00CE2A2E" w:rsidRPr="003C2C29" w:rsidRDefault="001032E4" w:rsidP="003C2C29">
      <w:pPr>
        <w:ind w:left="864"/>
        <w:rPr>
          <w:rFonts w:cs="Arial"/>
          <w:szCs w:val="20"/>
        </w:rPr>
      </w:pPr>
      <w:r w:rsidRPr="003C2C29">
        <w:rPr>
          <w:rFonts w:cs="Arial"/>
          <w:szCs w:val="20"/>
        </w:rPr>
        <w:t>T</w:t>
      </w:r>
      <w:r w:rsidR="0030660F" w:rsidRPr="003C2C29">
        <w:rPr>
          <w:rFonts w:cs="Arial"/>
          <w:szCs w:val="20"/>
        </w:rPr>
        <w:t xml:space="preserve">he </w:t>
      </w:r>
      <w:r w:rsidR="0030660F" w:rsidRPr="003C2C29">
        <w:rPr>
          <w:rFonts w:cs="Arial"/>
          <w:b/>
          <w:bCs/>
          <w:szCs w:val="20"/>
        </w:rPr>
        <w:t>Sci-kit Learn</w:t>
      </w:r>
      <w:r w:rsidR="0030660F" w:rsidRPr="003C2C29">
        <w:rPr>
          <w:rFonts w:cs="Arial"/>
          <w:szCs w:val="20"/>
        </w:rPr>
        <w:t xml:space="preserve"> </w:t>
      </w:r>
      <w:r w:rsidR="0030660F" w:rsidRPr="003C2C29">
        <w:rPr>
          <w:rFonts w:cs="Arial"/>
          <w:b/>
          <w:bCs/>
          <w:szCs w:val="20"/>
        </w:rPr>
        <w:t xml:space="preserve">Linear Regression </w:t>
      </w:r>
      <w:r w:rsidR="0030660F" w:rsidRPr="003C2C29">
        <w:rPr>
          <w:rFonts w:cs="Arial"/>
          <w:szCs w:val="20"/>
        </w:rPr>
        <w:t>algorithm fit</w:t>
      </w:r>
      <w:r w:rsidRPr="003C2C29">
        <w:rPr>
          <w:rFonts w:cs="Arial"/>
          <w:szCs w:val="20"/>
        </w:rPr>
        <w:t>ted</w:t>
      </w:r>
      <w:r w:rsidR="0030660F" w:rsidRPr="003C2C29">
        <w:rPr>
          <w:rFonts w:cs="Arial"/>
          <w:szCs w:val="20"/>
        </w:rPr>
        <w:t xml:space="preserve"> the model</w:t>
      </w:r>
      <w:r w:rsidRPr="003C2C29">
        <w:rPr>
          <w:rFonts w:cs="Arial"/>
          <w:szCs w:val="20"/>
        </w:rPr>
        <w:t xml:space="preserve"> to the training data</w:t>
      </w:r>
      <w:r w:rsidR="0030660F" w:rsidRPr="003C2C29">
        <w:rPr>
          <w:rFonts w:cs="Arial"/>
          <w:szCs w:val="20"/>
        </w:rPr>
        <w:t>, which added a</w:t>
      </w:r>
      <w:r w:rsidR="0030660F" w:rsidRPr="003C2C29">
        <w:rPr>
          <w:rFonts w:cs="Arial"/>
          <w:b/>
          <w:bCs/>
          <w:szCs w:val="20"/>
        </w:rPr>
        <w:t xml:space="preserve"> </w:t>
      </w:r>
      <w:r w:rsidR="0030660F" w:rsidRPr="003C2C29">
        <w:rPr>
          <w:rFonts w:cs="Arial"/>
          <w:szCs w:val="20"/>
        </w:rPr>
        <w:t>slope</w:t>
      </w:r>
      <w:r w:rsidR="0030660F" w:rsidRPr="003C2C29">
        <w:rPr>
          <w:rFonts w:cs="Arial"/>
          <w:b/>
          <w:bCs/>
          <w:szCs w:val="20"/>
        </w:rPr>
        <w:t xml:space="preserve"> intercept at 0.0</w:t>
      </w:r>
      <w:r w:rsidR="0030660F" w:rsidRPr="003C2C29">
        <w:rPr>
          <w:rFonts w:cs="Arial"/>
          <w:szCs w:val="20"/>
        </w:rPr>
        <w:t xml:space="preserve">, and found the best </w:t>
      </w:r>
      <w:r w:rsidR="0030660F" w:rsidRPr="003C2C29">
        <w:rPr>
          <w:rFonts w:cs="Arial"/>
          <w:b/>
          <w:bCs/>
          <w:szCs w:val="20"/>
        </w:rPr>
        <w:t xml:space="preserve">coefficient for </w:t>
      </w:r>
      <w:r w:rsidR="0030660F" w:rsidRPr="003C2C29">
        <w:rPr>
          <w:rFonts w:cs="Arial"/>
          <w:b/>
          <w:bCs/>
          <w:color w:val="FF0000"/>
          <w:sz w:val="24"/>
          <w:szCs w:val="24"/>
        </w:rPr>
        <w:t>x1</w:t>
      </w:r>
      <w:r w:rsidR="0030660F" w:rsidRPr="003C2C29">
        <w:rPr>
          <w:rFonts w:cs="Arial"/>
          <w:b/>
          <w:bCs/>
          <w:szCs w:val="20"/>
        </w:rPr>
        <w:t xml:space="preserve"> was</w:t>
      </w:r>
      <w:r w:rsidR="0030660F" w:rsidRPr="003C2C29">
        <w:rPr>
          <w:rFonts w:cs="Arial"/>
          <w:szCs w:val="20"/>
        </w:rPr>
        <w:t xml:space="preserve"> </w:t>
      </w:r>
      <w:r w:rsidR="0030660F" w:rsidRPr="003C2C29">
        <w:rPr>
          <w:rFonts w:cs="Arial"/>
          <w:b/>
          <w:bCs/>
          <w:szCs w:val="20"/>
        </w:rPr>
        <w:t>1.0</w:t>
      </w:r>
      <w:r w:rsidR="0030660F" w:rsidRPr="003C2C29">
        <w:rPr>
          <w:rFonts w:cs="Arial"/>
          <w:szCs w:val="20"/>
        </w:rPr>
        <w:t>.</w:t>
      </w:r>
      <w:r w:rsidR="00CE2A2E" w:rsidRPr="003C2C29">
        <w:rPr>
          <w:rFonts w:cs="Arial"/>
          <w:szCs w:val="20"/>
        </w:rPr>
        <w:br/>
      </w:r>
    </w:p>
    <w:p w14:paraId="03575FC0" w14:textId="77777777" w:rsidR="0030660F" w:rsidRDefault="00CE2A2E" w:rsidP="00082299">
      <w:pPr>
        <w:pStyle w:val="ListParagraph"/>
        <w:ind w:left="3240" w:firstLine="360"/>
        <w:rPr>
          <w:rFonts w:cs="Arial"/>
          <w:b/>
          <w:bCs/>
          <w:sz w:val="32"/>
          <w:szCs w:val="32"/>
        </w:rPr>
      </w:pPr>
      <w:r w:rsidRPr="00CE2A2E">
        <w:rPr>
          <w:rFonts w:cs="Arial"/>
          <w:b/>
          <w:bCs/>
          <w:sz w:val="32"/>
          <w:szCs w:val="32"/>
        </w:rPr>
        <w:t xml:space="preserve">f(X) = </w:t>
      </w:r>
      <w:r w:rsidR="001F77A8">
        <w:rPr>
          <w:rFonts w:cs="Arial"/>
          <w:b/>
          <w:bCs/>
          <w:sz w:val="32"/>
          <w:szCs w:val="32"/>
        </w:rPr>
        <w:t>0</w:t>
      </w:r>
      <w:r w:rsidRPr="00CE2A2E">
        <w:rPr>
          <w:rFonts w:cs="Arial"/>
          <w:b/>
          <w:bCs/>
          <w:sz w:val="32"/>
          <w:szCs w:val="32"/>
        </w:rPr>
        <w:t>.</w:t>
      </w:r>
      <w:r>
        <w:rPr>
          <w:rFonts w:cs="Arial"/>
          <w:b/>
          <w:bCs/>
          <w:sz w:val="32"/>
          <w:szCs w:val="32"/>
        </w:rPr>
        <w:t>0</w:t>
      </w:r>
      <w:r w:rsidRPr="00CE2A2E">
        <w:rPr>
          <w:rFonts w:cs="Arial"/>
          <w:b/>
          <w:bCs/>
          <w:sz w:val="32"/>
          <w:szCs w:val="32"/>
        </w:rPr>
        <w:t xml:space="preserve"> + </w:t>
      </w:r>
      <w:r>
        <w:rPr>
          <w:rFonts w:cs="Arial"/>
          <w:b/>
          <w:bCs/>
          <w:sz w:val="32"/>
          <w:szCs w:val="32"/>
        </w:rPr>
        <w:t>1</w:t>
      </w:r>
      <w:r w:rsidR="0030660F">
        <w:rPr>
          <w:rFonts w:cs="Arial"/>
          <w:b/>
          <w:bCs/>
          <w:sz w:val="32"/>
          <w:szCs w:val="32"/>
        </w:rPr>
        <w:t>.0</w:t>
      </w:r>
      <w:r w:rsidRPr="00CE2A2E">
        <w:rPr>
          <w:rFonts w:cs="Arial"/>
          <w:b/>
          <w:bCs/>
          <w:sz w:val="32"/>
          <w:szCs w:val="32"/>
        </w:rPr>
        <w:t xml:space="preserve"> * </w:t>
      </w:r>
      <w:r>
        <w:rPr>
          <w:rFonts w:cs="Arial"/>
          <w:b/>
          <w:bCs/>
          <w:color w:val="FF0000"/>
          <w:sz w:val="32"/>
          <w:szCs w:val="32"/>
        </w:rPr>
        <w:t>x1</w:t>
      </w:r>
    </w:p>
    <w:p w14:paraId="7F83D52B" w14:textId="3BF4333D" w:rsidR="0030660F" w:rsidRDefault="0030660F" w:rsidP="0030660F">
      <w:pPr>
        <w:pStyle w:val="ListParagraph"/>
        <w:ind w:firstLine="720"/>
        <w:rPr>
          <w:rFonts w:cs="Arial"/>
          <w:b/>
          <w:bCs/>
          <w:szCs w:val="20"/>
        </w:rPr>
      </w:pPr>
    </w:p>
    <w:p w14:paraId="225E87EC" w14:textId="77777777" w:rsidR="003C2C29" w:rsidRDefault="003C2C29" w:rsidP="0030660F">
      <w:pPr>
        <w:pStyle w:val="ListParagraph"/>
        <w:ind w:firstLine="720"/>
        <w:rPr>
          <w:rFonts w:cs="Arial"/>
          <w:b/>
          <w:bCs/>
          <w:szCs w:val="20"/>
        </w:rPr>
      </w:pPr>
    </w:p>
    <w:p w14:paraId="26DC7D50" w14:textId="116AE759" w:rsidR="005419C7" w:rsidRDefault="0030660F" w:rsidP="005419C7">
      <w:pPr>
        <w:pStyle w:val="ListParagraph"/>
        <w:ind w:left="1080"/>
        <w:rPr>
          <w:rFonts w:cs="Arial"/>
          <w:szCs w:val="20"/>
        </w:rPr>
      </w:pPr>
      <w:r w:rsidRPr="0030660F">
        <w:rPr>
          <w:rFonts w:cs="Arial"/>
          <w:szCs w:val="20"/>
        </w:rPr>
        <w:t xml:space="preserve">The </w:t>
      </w:r>
      <w:r w:rsidRPr="0044464E">
        <w:rPr>
          <w:rFonts w:cs="Arial"/>
          <w:b/>
          <w:bCs/>
          <w:color w:val="4472C4" w:themeColor="accent1"/>
          <w:sz w:val="22"/>
          <w:szCs w:val="22"/>
          <w:u w:val="single"/>
        </w:rPr>
        <w:t>training data</w:t>
      </w:r>
      <w:r>
        <w:rPr>
          <w:rFonts w:cs="Arial"/>
          <w:szCs w:val="20"/>
        </w:rPr>
        <w:t xml:space="preserve"> was already </w:t>
      </w:r>
      <w:r w:rsidR="00082299">
        <w:rPr>
          <w:rFonts w:cs="Arial"/>
          <w:szCs w:val="20"/>
        </w:rPr>
        <w:t xml:space="preserve">measured with a </w:t>
      </w:r>
      <w:r w:rsidR="00082299" w:rsidRPr="00082299">
        <w:rPr>
          <w:rFonts w:cs="Arial"/>
          <w:b/>
          <w:bCs/>
          <w:szCs w:val="20"/>
          <w:u w:val="single"/>
        </w:rPr>
        <w:t>mean absolute error</w:t>
      </w:r>
      <w:r w:rsidR="003C2C29">
        <w:rPr>
          <w:rFonts w:cs="Arial"/>
          <w:b/>
          <w:bCs/>
          <w:szCs w:val="20"/>
          <w:u w:val="single"/>
        </w:rPr>
        <w:t xml:space="preserve"> (MAE)</w:t>
      </w:r>
      <w:r w:rsidR="00082299" w:rsidRPr="00082299">
        <w:rPr>
          <w:rFonts w:cs="Arial"/>
          <w:b/>
          <w:bCs/>
          <w:szCs w:val="20"/>
        </w:rPr>
        <w:t xml:space="preserve"> of </w:t>
      </w:r>
      <w:r w:rsidR="00F06F58" w:rsidRPr="00F06F58">
        <w:rPr>
          <w:rFonts w:cs="Arial"/>
          <w:b/>
          <w:bCs/>
          <w:szCs w:val="20"/>
        </w:rPr>
        <w:t>0.494</w:t>
      </w:r>
      <w:r w:rsidR="00284BB0">
        <w:rPr>
          <w:rFonts w:cs="Arial"/>
          <w:b/>
          <w:bCs/>
          <w:szCs w:val="20"/>
        </w:rPr>
        <w:t>.</w:t>
      </w:r>
      <w:r w:rsidR="00082299">
        <w:rPr>
          <w:rFonts w:cs="Arial"/>
          <w:b/>
          <w:bCs/>
          <w:szCs w:val="20"/>
        </w:rPr>
        <w:br/>
      </w:r>
    </w:p>
    <w:p w14:paraId="4D3A0764" w14:textId="77777777" w:rsidR="005419C7" w:rsidRDefault="005419C7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7B0CA09F" w14:textId="77777777" w:rsidR="001032E4" w:rsidRDefault="001032E4" w:rsidP="002C504C">
      <w:pPr>
        <w:pStyle w:val="ListParagraph"/>
        <w:ind w:left="1080"/>
        <w:rPr>
          <w:rFonts w:cs="Arial"/>
          <w:szCs w:val="20"/>
        </w:rPr>
      </w:pPr>
    </w:p>
    <w:p w14:paraId="51CC31EF" w14:textId="60C8B77E" w:rsidR="002C504C" w:rsidRDefault="002C504C" w:rsidP="00284BB0">
      <w:pPr>
        <w:pStyle w:val="ListParagraph"/>
        <w:numPr>
          <w:ilvl w:val="0"/>
          <w:numId w:val="38"/>
        </w:numPr>
        <w:rPr>
          <w:rFonts w:cs="Arial"/>
          <w:szCs w:val="20"/>
        </w:rPr>
      </w:pPr>
      <w:r w:rsidRPr="002C504C">
        <w:rPr>
          <w:rFonts w:cs="Arial"/>
          <w:b/>
          <w:bCs/>
          <w:szCs w:val="20"/>
        </w:rPr>
        <w:t xml:space="preserve">With your hand, cover the </w:t>
      </w:r>
      <w:r w:rsidRPr="002C504C">
        <w:rPr>
          <w:rFonts w:cs="Arial"/>
          <w:b/>
          <w:bCs/>
          <w:color w:val="4472C4" w:themeColor="accent1"/>
          <w:sz w:val="22"/>
          <w:szCs w:val="22"/>
          <w:u w:val="single"/>
        </w:rPr>
        <w:t>training data</w:t>
      </w:r>
      <w:r w:rsidRPr="002C504C">
        <w:rPr>
          <w:rFonts w:cs="Arial"/>
          <w:b/>
          <w:bCs/>
          <w:szCs w:val="20"/>
        </w:rPr>
        <w:t xml:space="preserve"> (left plot),</w:t>
      </w:r>
      <w:r>
        <w:rPr>
          <w:rFonts w:cs="Arial"/>
          <w:szCs w:val="20"/>
        </w:rPr>
        <w:t xml:space="preserve"> and answer the following questions:</w:t>
      </w:r>
    </w:p>
    <w:p w14:paraId="794303E2" w14:textId="2CD706D7" w:rsidR="002C504C" w:rsidRDefault="002C504C" w:rsidP="002C504C">
      <w:pPr>
        <w:pStyle w:val="ListParagraph"/>
        <w:ind w:left="1080"/>
        <w:rPr>
          <w:rFonts w:cs="Arial"/>
          <w:szCs w:val="20"/>
        </w:rPr>
      </w:pPr>
      <w:r>
        <w:rPr>
          <w:rFonts w:cs="Arial"/>
          <w:szCs w:val="20"/>
        </w:rPr>
        <w:br/>
      </w:r>
    </w:p>
    <w:p w14:paraId="53BF6044" w14:textId="20F9DAFE" w:rsidR="001032E4" w:rsidRDefault="000C3BDD" w:rsidP="002C504C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 w:rsidRPr="003C2C29">
        <w:rPr>
          <w:rFonts w:cs="Arial"/>
          <w:b/>
          <w:bCs/>
          <w:noProof/>
          <w:szCs w:val="20"/>
        </w:rPr>
        <w:drawing>
          <wp:anchor distT="0" distB="0" distL="114300" distR="114300" simplePos="0" relativeHeight="251730944" behindDoc="0" locked="0" layoutInCell="1" allowOverlap="1" wp14:anchorId="5DB8C9D2" wp14:editId="0B0BBB0E">
            <wp:simplePos x="0" y="0"/>
            <wp:positionH relativeFrom="column">
              <wp:posOffset>-767260</wp:posOffset>
            </wp:positionH>
            <wp:positionV relativeFrom="paragraph">
              <wp:posOffset>93441</wp:posOffset>
            </wp:positionV>
            <wp:extent cx="1209675" cy="108585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C29">
        <w:rPr>
          <w:rFonts w:cs="Arial"/>
          <w:b/>
          <w:bCs/>
          <w:szCs w:val="20"/>
        </w:rPr>
        <w:t>First, m</w:t>
      </w:r>
      <w:r w:rsidR="002C504C" w:rsidRPr="003C2C29">
        <w:rPr>
          <w:rFonts w:cs="Arial"/>
          <w:b/>
          <w:bCs/>
          <w:szCs w:val="20"/>
        </w:rPr>
        <w:t xml:space="preserve">easure the </w:t>
      </w:r>
      <w:r w:rsidR="001032E4" w:rsidRPr="003C2C29">
        <w:rPr>
          <w:rFonts w:cs="Arial"/>
          <w:b/>
          <w:bCs/>
          <w:szCs w:val="20"/>
        </w:rPr>
        <w:t>(</w:t>
      </w:r>
      <w:r w:rsidR="002C504C" w:rsidRPr="003C2C29">
        <w:rPr>
          <w:rFonts w:cs="Arial"/>
          <w:b/>
          <w:bCs/>
          <w:szCs w:val="20"/>
        </w:rPr>
        <w:t>vertical</w:t>
      </w:r>
      <w:r w:rsidR="001032E4" w:rsidRPr="003C2C29">
        <w:rPr>
          <w:rFonts w:cs="Arial"/>
          <w:b/>
          <w:bCs/>
          <w:szCs w:val="20"/>
        </w:rPr>
        <w:t>)</w:t>
      </w:r>
      <w:r w:rsidR="002C504C" w:rsidRPr="003C2C29">
        <w:rPr>
          <w:rFonts w:cs="Arial"/>
          <w:b/>
          <w:bCs/>
          <w:szCs w:val="20"/>
        </w:rPr>
        <w:t xml:space="preserve"> distance</w:t>
      </w:r>
      <w:r w:rsidR="002C504C">
        <w:rPr>
          <w:rFonts w:cs="Arial"/>
          <w:szCs w:val="20"/>
        </w:rPr>
        <w:t xml:space="preserve"> </w:t>
      </w:r>
      <w:r w:rsidR="002C504C" w:rsidRPr="002C504C">
        <w:rPr>
          <w:rFonts w:cs="Arial"/>
          <w:szCs w:val="20"/>
        </w:rPr>
        <w:t>from</w:t>
      </w:r>
      <w:r w:rsidR="002C504C">
        <w:rPr>
          <w:rFonts w:cs="Arial"/>
          <w:szCs w:val="20"/>
        </w:rPr>
        <w:t xml:space="preserve"> each </w:t>
      </w:r>
      <w:r w:rsidR="002C504C" w:rsidRPr="001032E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 data-point</w:t>
      </w:r>
      <w:r w:rsidR="002C504C">
        <w:rPr>
          <w:rFonts w:cs="Arial"/>
          <w:szCs w:val="20"/>
        </w:rPr>
        <w:t xml:space="preserve"> </w:t>
      </w:r>
      <w:r w:rsidR="002C504C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7D451A0A" wp14:editId="5F04E7DE">
                <wp:extent cx="163830" cy="163830"/>
                <wp:effectExtent l="0" t="0" r="7620" b="762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AA7AC5" id="Oval 25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" fillcolor="red" stroked="f" strokeweight="1pt">
                <v:stroke joinstyle="miter"/>
                <w10:anchorlock/>
              </v:oval>
            </w:pict>
          </mc:Fallback>
        </mc:AlternateContent>
      </w:r>
      <w:r w:rsidR="002C504C" w:rsidRPr="002C504C">
        <w:rPr>
          <w:rFonts w:cs="Arial"/>
          <w:szCs w:val="20"/>
        </w:rPr>
        <w:t xml:space="preserve"> </w:t>
      </w:r>
      <w:r w:rsidR="001032E4">
        <w:rPr>
          <w:rFonts w:cs="Arial"/>
          <w:szCs w:val="20"/>
        </w:rPr>
        <w:t xml:space="preserve">to </w:t>
      </w:r>
      <w:r w:rsidR="002C504C">
        <w:rPr>
          <w:rFonts w:cs="Arial"/>
          <w:szCs w:val="20"/>
        </w:rPr>
        <w:t xml:space="preserve">the </w:t>
      </w:r>
      <w:r w:rsidR="002C504C" w:rsidRPr="0030660F">
        <w:rPr>
          <w:rFonts w:cs="Arial"/>
          <w:b/>
          <w:bCs/>
          <w:color w:val="2F5496" w:themeColor="accent1" w:themeShade="BF"/>
          <w:szCs w:val="20"/>
        </w:rPr>
        <w:t>blue line</w:t>
      </w:r>
      <w:r w:rsidR="002C504C" w:rsidRPr="0030660F">
        <w:rPr>
          <w:rFonts w:cs="Arial"/>
          <w:color w:val="2F5496" w:themeColor="accent1" w:themeShade="BF"/>
          <w:szCs w:val="20"/>
        </w:rPr>
        <w:t xml:space="preserve"> </w:t>
      </w:r>
      <w:r w:rsidR="002C504C">
        <w:rPr>
          <w:rFonts w:cs="Arial"/>
          <w:szCs w:val="20"/>
        </w:rPr>
        <w:t>(</w:t>
      </w:r>
      <w:r w:rsidR="002C504C">
        <w:rPr>
          <w:rFonts w:cs="Arial"/>
          <w:b/>
          <w:bCs/>
          <w:szCs w:val="20"/>
        </w:rPr>
        <w:t>predicted value</w:t>
      </w:r>
      <w:r w:rsidR="002C504C">
        <w:rPr>
          <w:rFonts w:cs="Arial"/>
          <w:szCs w:val="20"/>
        </w:rPr>
        <w:t>)</w:t>
      </w:r>
      <w:r w:rsidR="003C2C29">
        <w:rPr>
          <w:rFonts w:cs="Arial"/>
          <w:szCs w:val="20"/>
        </w:rPr>
        <w:t>, along the dashed-black line.</w:t>
      </w:r>
      <w:r w:rsidR="003C2C29">
        <w:rPr>
          <w:rFonts w:cs="Arial"/>
          <w:szCs w:val="20"/>
        </w:rPr>
        <w:br/>
      </w:r>
      <w:r w:rsidR="003C2C29">
        <w:rPr>
          <w:rFonts w:cs="Arial"/>
          <w:szCs w:val="20"/>
        </w:rPr>
        <w:br/>
      </w:r>
      <w:r>
        <w:t>All the distances are in [0.0, 0.5, 1.0] and either plus or minus.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</w:r>
      <w:r w:rsidR="001032E4">
        <w:rPr>
          <w:rFonts w:cs="Arial"/>
          <w:szCs w:val="20"/>
        </w:rPr>
        <w:t>The</w:t>
      </w:r>
      <w:r>
        <w:rPr>
          <w:rFonts w:cs="Arial"/>
          <w:szCs w:val="20"/>
        </w:rPr>
        <w:t xml:space="preserve"> first 3 </w:t>
      </w:r>
      <w:r w:rsidR="001032E4">
        <w:rPr>
          <w:rFonts w:cs="Arial"/>
          <w:szCs w:val="20"/>
        </w:rPr>
        <w:t>data points</w:t>
      </w:r>
      <w:r>
        <w:rPr>
          <w:rFonts w:cs="Arial"/>
          <w:szCs w:val="20"/>
        </w:rPr>
        <w:t xml:space="preserve"> are filled-in, now measure and fill in the remaining </w:t>
      </w:r>
      <w:r w:rsidRPr="000C3BDD">
        <w:rPr>
          <w:rFonts w:cs="Arial"/>
          <w:b/>
          <w:bCs/>
          <w:szCs w:val="20"/>
        </w:rPr>
        <w:t>6 points</w:t>
      </w:r>
      <w:r w:rsidR="001032E4">
        <w:rPr>
          <w:rFonts w:cs="Arial"/>
          <w:szCs w:val="20"/>
        </w:rPr>
        <w:t>:</w:t>
      </w:r>
      <w:r w:rsidR="001032E4">
        <w:rPr>
          <w:rFonts w:cs="Arial"/>
          <w:szCs w:val="20"/>
        </w:rPr>
        <w:br/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919"/>
        <w:gridCol w:w="919"/>
        <w:gridCol w:w="918"/>
        <w:gridCol w:w="918"/>
        <w:gridCol w:w="918"/>
        <w:gridCol w:w="918"/>
        <w:gridCol w:w="872"/>
        <w:gridCol w:w="872"/>
        <w:gridCol w:w="872"/>
      </w:tblGrid>
      <w:tr w:rsidR="00D32A6E" w14:paraId="667DA1B8" w14:textId="77777777" w:rsidTr="00D32A6E">
        <w:tc>
          <w:tcPr>
            <w:tcW w:w="919" w:type="dxa"/>
            <w:shd w:val="clear" w:color="auto" w:fill="D9D9D9" w:themeFill="background1" w:themeFillShade="D9"/>
          </w:tcPr>
          <w:p w14:paraId="3B9AAC21" w14:textId="78806595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37CA3432" w14:textId="746BE637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63414392" w14:textId="4525F194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918" w:type="dxa"/>
          </w:tcPr>
          <w:p w14:paraId="59CA16F9" w14:textId="4781E5C3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18" w:type="dxa"/>
          </w:tcPr>
          <w:p w14:paraId="38E02D9E" w14:textId="210BFAA6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18" w:type="dxa"/>
          </w:tcPr>
          <w:p w14:paraId="0B42D41A" w14:textId="5DCD021C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-0.5</w:t>
            </w:r>
          </w:p>
        </w:tc>
        <w:tc>
          <w:tcPr>
            <w:tcW w:w="872" w:type="dxa"/>
          </w:tcPr>
          <w:p w14:paraId="1DCFAAC9" w14:textId="76B3900B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872" w:type="dxa"/>
          </w:tcPr>
          <w:p w14:paraId="42D7A37B" w14:textId="4ECD0611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872" w:type="dxa"/>
          </w:tcPr>
          <w:p w14:paraId="65A783F1" w14:textId="6F95CA99" w:rsidR="00D32A6E" w:rsidRPr="001032E4" w:rsidRDefault="00D32A6E" w:rsidP="00D32A6E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</w:tr>
    </w:tbl>
    <w:p w14:paraId="73E5D260" w14:textId="654BEF55" w:rsidR="003C2C29" w:rsidRDefault="003C2C29" w:rsidP="001032E4">
      <w:pPr>
        <w:pStyle w:val="ListParagraph"/>
        <w:ind w:left="1224"/>
        <w:rPr>
          <w:rFonts w:cs="Arial"/>
          <w:szCs w:val="20"/>
        </w:rPr>
      </w:pPr>
    </w:p>
    <w:p w14:paraId="64A6926B" w14:textId="77777777" w:rsidR="00284BB0" w:rsidRDefault="00284BB0" w:rsidP="001032E4">
      <w:pPr>
        <w:pStyle w:val="ListParagraph"/>
        <w:ind w:left="1224"/>
        <w:rPr>
          <w:rFonts w:cs="Arial"/>
          <w:szCs w:val="20"/>
        </w:rPr>
      </w:pPr>
    </w:p>
    <w:p w14:paraId="578FD491" w14:textId="77777777" w:rsidR="000C3BDD" w:rsidRPr="00652125" w:rsidRDefault="000C3BDD" w:rsidP="000C3BDD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 xml:space="preserve">Hint (expand for </w:t>
      </w:r>
      <w:r>
        <w:rPr>
          <w:color w:val="00B0F0"/>
        </w:rPr>
        <w:t xml:space="preserve">a </w:t>
      </w:r>
      <w:r w:rsidRPr="00652125">
        <w:rPr>
          <w:color w:val="00B0F0"/>
        </w:rPr>
        <w:t>helpful hint):</w:t>
      </w:r>
    </w:p>
    <w:p w14:paraId="4E267736" w14:textId="77777777" w:rsidR="000C3BDD" w:rsidRDefault="000C3BDD" w:rsidP="000C3BDD">
      <w:pPr>
        <w:pStyle w:val="IntenseQuote"/>
        <w:rPr>
          <w:i w:val="0"/>
          <w:iCs w:val="0"/>
          <w:sz w:val="20"/>
          <w:szCs w:val="32"/>
        </w:rPr>
      </w:pPr>
      <w:r w:rsidRPr="000C3BDD">
        <w:rPr>
          <w:i w:val="0"/>
          <w:iCs w:val="0"/>
          <w:sz w:val="20"/>
          <w:szCs w:val="32"/>
        </w:rPr>
        <w:t xml:space="preserve">For the first 3 points, we measure from the red-dot to the blue line, along the black-dashed line. </w:t>
      </w:r>
    </w:p>
    <w:p w14:paraId="1244CF9B" w14:textId="7BE287BA" w:rsidR="000C3BDD" w:rsidRPr="000C3BDD" w:rsidRDefault="000C3BDD" w:rsidP="000C3BDD">
      <w:pPr>
        <w:pStyle w:val="IntenseQuote"/>
        <w:numPr>
          <w:ilvl w:val="0"/>
          <w:numId w:val="20"/>
        </w:numPr>
        <w:rPr>
          <w:i w:val="0"/>
          <w:iCs w:val="0"/>
          <w:sz w:val="20"/>
          <w:szCs w:val="32"/>
          <w:highlight w:val="yellow"/>
        </w:rPr>
      </w:pPr>
      <w:r w:rsidRPr="000C3BDD">
        <w:rPr>
          <w:i w:val="0"/>
          <w:iCs w:val="0"/>
          <w:sz w:val="20"/>
          <w:szCs w:val="32"/>
          <w:highlight w:val="yellow"/>
        </w:rPr>
        <w:t xml:space="preserve">All the distances are in [0.0, 0.5, 1.0] and either plus or minus. </w:t>
      </w:r>
    </w:p>
    <w:p w14:paraId="2BA39F43" w14:textId="77777777" w:rsidR="000C3BDD" w:rsidRDefault="000C3BDD" w:rsidP="000C3BDD">
      <w:pPr>
        <w:pStyle w:val="IntenseQuote"/>
        <w:numPr>
          <w:ilvl w:val="0"/>
          <w:numId w:val="20"/>
        </w:numPr>
        <w:rPr>
          <w:b/>
          <w:bCs/>
          <w:i w:val="0"/>
          <w:iCs w:val="0"/>
          <w:sz w:val="20"/>
          <w:szCs w:val="32"/>
        </w:rPr>
      </w:pPr>
      <w:r w:rsidRPr="000C3BDD">
        <w:rPr>
          <w:b/>
          <w:bCs/>
          <w:i w:val="0"/>
          <w:iCs w:val="0"/>
          <w:sz w:val="20"/>
          <w:szCs w:val="32"/>
        </w:rPr>
        <w:t xml:space="preserve">From the picture below, we see the difference for the first (left-most) red-dot is </w:t>
      </w:r>
    </w:p>
    <w:p w14:paraId="385E207B" w14:textId="1C5DA8F1" w:rsidR="000C3BDD" w:rsidRPr="000C3BDD" w:rsidRDefault="000C3BDD" w:rsidP="000C3BDD">
      <w:pPr>
        <w:pStyle w:val="IntenseQuote"/>
        <w:numPr>
          <w:ilvl w:val="0"/>
          <w:numId w:val="20"/>
        </w:numPr>
        <w:rPr>
          <w:b/>
          <w:bCs/>
          <w:i w:val="0"/>
          <w:iCs w:val="0"/>
          <w:sz w:val="20"/>
          <w:szCs w:val="32"/>
        </w:rPr>
      </w:pPr>
      <w:r w:rsidRPr="000C3BDD">
        <w:rPr>
          <w:i w:val="0"/>
          <w:iCs w:val="0"/>
          <w:sz w:val="20"/>
          <w:szCs w:val="32"/>
        </w:rPr>
        <w:t xml:space="preserve">From 1.0 (blue) to 0.5 (red)  </w:t>
      </w:r>
      <w:r w:rsidRPr="000C3BDD">
        <w:rPr>
          <w:i w:val="0"/>
          <w:iCs w:val="0"/>
          <w:sz w:val="20"/>
          <w:szCs w:val="32"/>
        </w:rPr>
        <w:tab/>
        <w:t xml:space="preserve">is    1.0 – 0.5 = </w:t>
      </w:r>
      <w:r w:rsidRPr="000C3BDD">
        <w:rPr>
          <w:i w:val="0"/>
          <w:iCs w:val="0"/>
          <w:color w:val="FF0000"/>
          <w:sz w:val="20"/>
          <w:szCs w:val="32"/>
        </w:rPr>
        <w:t>- 0.5</w:t>
      </w:r>
      <w:r w:rsidRPr="000C3BDD">
        <w:rPr>
          <w:i w:val="0"/>
          <w:iCs w:val="0"/>
          <w:sz w:val="20"/>
          <w:szCs w:val="32"/>
        </w:rPr>
        <w:t xml:space="preserve">       ==     0.5 – 1.0 =  </w:t>
      </w:r>
      <w:r w:rsidRPr="000C3BDD">
        <w:rPr>
          <w:i w:val="0"/>
          <w:iCs w:val="0"/>
          <w:color w:val="FF0000"/>
          <w:sz w:val="20"/>
          <w:szCs w:val="32"/>
        </w:rPr>
        <w:t>- 0.5</w:t>
      </w:r>
      <w:r w:rsidRPr="000C3BDD">
        <w:rPr>
          <w:i w:val="0"/>
          <w:iCs w:val="0"/>
        </w:rPr>
        <w:br/>
      </w:r>
      <w:r>
        <w:br/>
      </w:r>
      <w:r w:rsidRPr="00A0329A">
        <w:t xml:space="preserve"> </w:t>
      </w:r>
      <w:r w:rsidRPr="000C3BDD">
        <w:rPr>
          <w:rFonts w:cs="Arial"/>
          <w:noProof/>
          <w:szCs w:val="20"/>
        </w:rPr>
        <w:drawing>
          <wp:inline distT="0" distB="0" distL="0" distR="0" wp14:anchorId="36777662" wp14:editId="209B79A4">
            <wp:extent cx="1207698" cy="158353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41"/>
                    <a:stretch/>
                  </pic:blipFill>
                  <pic:spPr bwMode="auto">
                    <a:xfrm>
                      <a:off x="0" y="0"/>
                      <a:ext cx="1210564" cy="158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EEF8" w14:textId="77777777" w:rsidR="000C3BDD" w:rsidRDefault="000C3BDD" w:rsidP="000C3BDD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Pr="00652125">
        <w:rPr>
          <w:color w:val="00B0F0"/>
        </w:rPr>
        <w:t>:</w:t>
      </w:r>
    </w:p>
    <w:p w14:paraId="5263BE7E" w14:textId="4CC106E3" w:rsidR="000C3BDD" w:rsidRDefault="000C3BDD" w:rsidP="000C3BDD">
      <w:pPr>
        <w:pStyle w:val="ListParagraph"/>
        <w:ind w:left="0"/>
      </w:pPr>
    </w:p>
    <w:p w14:paraId="24320629" w14:textId="77777777" w:rsidR="003C2C29" w:rsidRDefault="003C2C29" w:rsidP="000C3BDD">
      <w:pPr>
        <w:pStyle w:val="ListParagraph"/>
        <w:ind w:left="0"/>
        <w:rPr>
          <w:rFonts w:cs="Arial"/>
          <w:szCs w:val="20"/>
        </w:rPr>
      </w:pPr>
    </w:p>
    <w:p w14:paraId="3554E785" w14:textId="63A9C59F" w:rsidR="003C2C29" w:rsidRDefault="003C2C29" w:rsidP="002C504C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>Now, c</w:t>
      </w:r>
      <w:r w:rsidR="001032E4" w:rsidRPr="00284BB0">
        <w:rPr>
          <w:rFonts w:cs="Arial"/>
          <w:szCs w:val="20"/>
        </w:rPr>
        <w:t xml:space="preserve">ompute the </w:t>
      </w:r>
      <w:r w:rsidR="001032E4">
        <w:rPr>
          <w:rFonts w:cs="Arial"/>
          <w:b/>
          <w:bCs/>
          <w:szCs w:val="20"/>
          <w:u w:val="single"/>
        </w:rPr>
        <w:t>mean absolute error</w:t>
      </w:r>
      <w:r w:rsidR="000C66F6">
        <w:rPr>
          <w:rFonts w:cs="Arial"/>
          <w:b/>
          <w:bCs/>
          <w:szCs w:val="20"/>
          <w:u w:val="single"/>
        </w:rPr>
        <w:t xml:space="preserve"> (MAE)</w:t>
      </w:r>
      <w:r w:rsidR="001032E4" w:rsidRPr="00284BB0">
        <w:rPr>
          <w:rFonts w:cs="Arial"/>
          <w:szCs w:val="20"/>
        </w:rPr>
        <w:t xml:space="preserve"> for </w:t>
      </w:r>
      <w:r>
        <w:rPr>
          <w:rFonts w:cs="Arial"/>
          <w:szCs w:val="20"/>
        </w:rPr>
        <w:t>your 9 measured distances of the</w:t>
      </w:r>
      <w:r w:rsidR="001032E4" w:rsidRPr="00284BB0">
        <w:rPr>
          <w:rFonts w:cs="Arial"/>
          <w:szCs w:val="20"/>
        </w:rPr>
        <w:t xml:space="preserve"> </w:t>
      </w:r>
      <w:r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</w:t>
      </w:r>
      <w:r w:rsidR="001032E4" w:rsidRPr="00284BB0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 dat</w:t>
      </w:r>
      <w:r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a-points</w:t>
      </w:r>
      <w:r>
        <w:rPr>
          <w:rFonts w:cs="Arial"/>
          <w:szCs w:val="20"/>
        </w:rPr>
        <w:t>:</w:t>
      </w:r>
    </w:p>
    <w:p w14:paraId="13319803" w14:textId="77777777" w:rsidR="003C2C29" w:rsidRPr="003C2C29" w:rsidRDefault="003C2C29" w:rsidP="003C2C29">
      <w:pPr>
        <w:pStyle w:val="ListParagraph"/>
        <w:ind w:left="1224"/>
        <w:rPr>
          <w:rFonts w:cs="Arial"/>
          <w:szCs w:val="20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3C2C29" w14:paraId="55A5526A" w14:textId="77777777" w:rsidTr="003C2C29">
        <w:tc>
          <w:tcPr>
            <w:tcW w:w="9350" w:type="dxa"/>
          </w:tcPr>
          <w:p w14:paraId="3A57D082" w14:textId="77777777" w:rsidR="003C2C29" w:rsidRDefault="003C2C29" w:rsidP="003C2C29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1211BB57" w14:textId="12CD020C" w:rsidR="003C2C29" w:rsidRDefault="00D32A6E" w:rsidP="003C2C29">
            <w:pPr>
              <w:pStyle w:val="ListParagraph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0.555</w:t>
            </w:r>
          </w:p>
          <w:p w14:paraId="346F7EDF" w14:textId="77777777" w:rsidR="003C2C29" w:rsidRDefault="003C2C29" w:rsidP="003C2C29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538222F3" w14:textId="77777777" w:rsidR="003C2C29" w:rsidRDefault="003C2C29" w:rsidP="003C2C29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3DFAB2AC" w14:textId="3462F5F2" w:rsidR="003C2C29" w:rsidRDefault="003C2C29" w:rsidP="003C2C29">
            <w:pPr>
              <w:pStyle w:val="ListParagraph"/>
              <w:ind w:left="0"/>
              <w:rPr>
                <w:rFonts w:cs="Arial"/>
                <w:szCs w:val="20"/>
              </w:rPr>
            </w:pPr>
          </w:p>
        </w:tc>
      </w:tr>
    </w:tbl>
    <w:p w14:paraId="243A83FA" w14:textId="77777777" w:rsidR="00284BB0" w:rsidRPr="00284BB0" w:rsidRDefault="00284BB0" w:rsidP="00284BB0">
      <w:pPr>
        <w:pStyle w:val="ListParagraph"/>
        <w:ind w:left="1080"/>
        <w:rPr>
          <w:rFonts w:cs="Arial"/>
          <w:szCs w:val="20"/>
        </w:rPr>
      </w:pPr>
    </w:p>
    <w:p w14:paraId="6634B8D5" w14:textId="0D5EF9AA" w:rsidR="00A7473A" w:rsidRDefault="00A7473A"/>
    <w:p w14:paraId="06117498" w14:textId="77777777" w:rsidR="003C2C29" w:rsidRPr="00652125" w:rsidRDefault="003C2C29" w:rsidP="003C2C29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 xml:space="preserve">Hint (expand for </w:t>
      </w:r>
      <w:r>
        <w:rPr>
          <w:color w:val="00B0F0"/>
        </w:rPr>
        <w:t xml:space="preserve">a </w:t>
      </w:r>
      <w:r w:rsidRPr="00652125">
        <w:rPr>
          <w:color w:val="00B0F0"/>
        </w:rPr>
        <w:t>helpful hint):</w:t>
      </w:r>
    </w:p>
    <w:p w14:paraId="137F14D6" w14:textId="30296C97" w:rsidR="003C2C29" w:rsidRDefault="003C2C29" w:rsidP="003C2C29">
      <w:pPr>
        <w:pStyle w:val="IntenseQuote"/>
        <w:pBdr>
          <w:top w:val="none" w:sz="0" w:space="0" w:color="auto"/>
          <w:bottom w:val="none" w:sz="0" w:space="0" w:color="auto"/>
        </w:pBdr>
        <w:ind w:left="0"/>
        <w:rPr>
          <w:i w:val="0"/>
          <w:iCs w:val="0"/>
          <w:sz w:val="20"/>
          <w:szCs w:val="32"/>
        </w:rPr>
      </w:pPr>
      <w:r>
        <w:rPr>
          <w:i w:val="0"/>
          <w:iCs w:val="0"/>
          <w:sz w:val="20"/>
          <w:szCs w:val="32"/>
        </w:rPr>
        <w:t>There are two steps to calculate Mean Absolute Error, from your error distances:</w:t>
      </w:r>
    </w:p>
    <w:p w14:paraId="4037A097" w14:textId="47580157" w:rsidR="003C2C29" w:rsidRDefault="003C2C29" w:rsidP="003C2C29">
      <w:pPr>
        <w:pStyle w:val="ListParagraph"/>
        <w:numPr>
          <w:ilvl w:val="0"/>
          <w:numId w:val="40"/>
        </w:numPr>
      </w:pPr>
      <w:r>
        <w:t xml:space="preserve">Change each number to its </w:t>
      </w:r>
      <w:r w:rsidRPr="003C2C29">
        <w:rPr>
          <w:b/>
          <w:bCs/>
        </w:rPr>
        <w:t>absolute value</w:t>
      </w:r>
      <w:r>
        <w:t xml:space="preserve"> (only positive values).</w:t>
      </w:r>
      <w:r>
        <w:br/>
        <w:t xml:space="preserve">In Python you can use </w:t>
      </w:r>
      <w:r w:rsidRPr="003C2C29">
        <w:rPr>
          <w:b/>
          <w:bCs/>
        </w:rPr>
        <w:t>abs( -1.0 )</w:t>
      </w:r>
      <w:r>
        <w:rPr>
          <w:b/>
          <w:bCs/>
        </w:rPr>
        <w:t>;</w:t>
      </w:r>
      <w:r w:rsidRPr="003C2C29">
        <w:t xml:space="preserve"> which </w:t>
      </w:r>
      <w:r>
        <w:t>will return 1.0</w:t>
      </w:r>
      <w:r>
        <w:br/>
        <w:t>It is also simply removing the minus sign.</w:t>
      </w:r>
    </w:p>
    <w:p w14:paraId="6A3ECDC3" w14:textId="7C4F55ED" w:rsidR="003C2C29" w:rsidRDefault="003C2C29" w:rsidP="003C2C29">
      <w:pPr>
        <w:pStyle w:val="ListParagraph"/>
        <w:numPr>
          <w:ilvl w:val="0"/>
          <w:numId w:val="40"/>
        </w:numPr>
      </w:pPr>
      <w:r>
        <w:t xml:space="preserve">Next, with your nine (only positive) absolute values, </w:t>
      </w:r>
      <w:r w:rsidRPr="003C2C29">
        <w:rPr>
          <w:b/>
          <w:bCs/>
        </w:rPr>
        <w:t>calculate the mean</w:t>
      </w:r>
      <w:r>
        <w:t>.</w:t>
      </w:r>
    </w:p>
    <w:p w14:paraId="0AA06BE6" w14:textId="4408A88C" w:rsidR="00E96B13" w:rsidRDefault="00E96B13" w:rsidP="003C2C29">
      <w:pPr>
        <w:pStyle w:val="ListParagraph"/>
        <w:numPr>
          <w:ilvl w:val="0"/>
          <w:numId w:val="40"/>
        </w:numPr>
      </w:pPr>
      <w:r>
        <w:t>That’s all! Enter that value into field above.</w:t>
      </w:r>
    </w:p>
    <w:p w14:paraId="1B36DA3A" w14:textId="56D240A1" w:rsidR="000C66F6" w:rsidRDefault="000C66F6" w:rsidP="000C66F6"/>
    <w:p w14:paraId="5B063AA0" w14:textId="377C645B" w:rsidR="000C66F6" w:rsidRPr="000C66F6" w:rsidRDefault="000C66F6" w:rsidP="000C66F6">
      <w:r>
        <w:t xml:space="preserve">Btw - if the Error Rate is the same or similar between </w:t>
      </w:r>
      <w:r w:rsidRPr="000C66F6">
        <w:rPr>
          <w:b/>
          <w:bCs/>
        </w:rPr>
        <w:t>Training Set Error Rate</w:t>
      </w:r>
      <w:r>
        <w:t xml:space="preserve"> and </w:t>
      </w:r>
      <w:r w:rsidRPr="000C66F6">
        <w:rPr>
          <w:b/>
          <w:bCs/>
        </w:rPr>
        <w:t>Test Set Error Rate</w:t>
      </w:r>
      <w:r>
        <w:rPr>
          <w:b/>
          <w:bCs/>
        </w:rPr>
        <w:t>, then you have a “good” generalized fit of your model to the dataset</w:t>
      </w:r>
      <w:r w:rsidR="006C6793">
        <w:rPr>
          <w:b/>
          <w:bCs/>
        </w:rPr>
        <w:t>.</w:t>
      </w:r>
    </w:p>
    <w:p w14:paraId="3625F2B1" w14:textId="669BB4B9" w:rsidR="003C2C29" w:rsidRDefault="004A7D57" w:rsidP="003C2C29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>
        <w:rPr>
          <w:color w:val="00B0F0"/>
        </w:rPr>
        <w:t xml:space="preserve">End of </w:t>
      </w:r>
      <w:r w:rsidR="003C2C29" w:rsidRPr="00652125">
        <w:rPr>
          <w:color w:val="00B0F0"/>
        </w:rPr>
        <w:t>question</w:t>
      </w:r>
      <w:r>
        <w:rPr>
          <w:color w:val="00B0F0"/>
        </w:rPr>
        <w:t>s.</w:t>
      </w:r>
    </w:p>
    <w:p w14:paraId="26307C41" w14:textId="302077CB" w:rsidR="00A7473A" w:rsidRDefault="00A7473A" w:rsidP="00A7473A"/>
    <w:p w14:paraId="68A060E3" w14:textId="6BB1E2DE" w:rsidR="00A7473A" w:rsidRDefault="00A7473A" w:rsidP="00A7473A"/>
    <w:p w14:paraId="225948E6" w14:textId="77777777" w:rsidR="00A7473A" w:rsidRPr="00A7473A" w:rsidRDefault="00A7473A" w:rsidP="00A7473A"/>
    <w:p w14:paraId="022E9D7C" w14:textId="56160DC1" w:rsidR="00037DA9" w:rsidRDefault="00037DA9" w:rsidP="00037DA9">
      <w:pPr>
        <w:pStyle w:val="Heading1"/>
      </w:pPr>
      <w:r>
        <w:t>Finished! Well done!</w:t>
      </w:r>
    </w:p>
    <w:p w14:paraId="75751E59" w14:textId="77777777" w:rsidR="009908A5" w:rsidRDefault="00312F52" w:rsidP="00312F52">
      <w:r>
        <w:t xml:space="preserve">That’s it! Congratulations! </w:t>
      </w:r>
    </w:p>
    <w:p w14:paraId="191B85D1" w14:textId="77777777" w:rsidR="00A7473A" w:rsidRDefault="00037DA9" w:rsidP="00312F52">
      <w:r>
        <w:t xml:space="preserve">Now </w:t>
      </w:r>
      <w:r w:rsidR="005C7F54">
        <w:t xml:space="preserve">you can </w:t>
      </w:r>
      <w:r w:rsidR="00B6075D">
        <w:t xml:space="preserve">open </w:t>
      </w:r>
      <w:r w:rsidR="009908A5">
        <w:t xml:space="preserve">the </w:t>
      </w:r>
      <w:r w:rsidRPr="007B4108">
        <w:rPr>
          <w:b/>
          <w:bCs/>
          <w:i/>
          <w:iCs/>
        </w:rPr>
        <w:t>Solutions</w:t>
      </w:r>
      <w:r>
        <w:t xml:space="preserve"> </w:t>
      </w:r>
      <w:r w:rsidR="008D7B3F">
        <w:t xml:space="preserve">document </w:t>
      </w:r>
      <w:r>
        <w:t xml:space="preserve">to check your answers. </w:t>
      </w:r>
    </w:p>
    <w:p w14:paraId="20594A1B" w14:textId="463A5ACC" w:rsidR="00016C67" w:rsidRPr="005419C7" w:rsidRDefault="00A36BD7" w:rsidP="00312F52">
      <w:pPr>
        <w:rPr>
          <w:b/>
          <w:bCs/>
        </w:rPr>
      </w:pPr>
      <w:r w:rsidRPr="00921EBB">
        <w:rPr>
          <w:b/>
          <w:bCs/>
        </w:rPr>
        <w:t>C</w:t>
      </w:r>
      <w:r w:rsidR="00312F52" w:rsidRPr="00921EBB">
        <w:rPr>
          <w:b/>
          <w:bCs/>
        </w:rPr>
        <w:t xml:space="preserve">all </w:t>
      </w:r>
      <w:r w:rsidR="009908A5" w:rsidRPr="00921EBB">
        <w:rPr>
          <w:b/>
          <w:bCs/>
        </w:rPr>
        <w:t xml:space="preserve">for </w:t>
      </w:r>
      <w:r w:rsidR="00312F52" w:rsidRPr="00921EBB">
        <w:rPr>
          <w:b/>
          <w:bCs/>
        </w:rPr>
        <w:t xml:space="preserve">an LA to check your solution. </w:t>
      </w:r>
    </w:p>
    <w:sectPr w:rsidR="00016C67" w:rsidRPr="005419C7" w:rsidSect="00D752F7">
      <w:headerReference w:type="default" r:id="rId17"/>
      <w:footerReference w:type="default" r:id="rId18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0B532" w14:textId="77777777" w:rsidR="00E520BA" w:rsidRDefault="00E520BA" w:rsidP="00697420">
      <w:pPr>
        <w:spacing w:after="0" w:line="240" w:lineRule="auto"/>
      </w:pPr>
      <w:r>
        <w:separator/>
      </w:r>
    </w:p>
  </w:endnote>
  <w:endnote w:type="continuationSeparator" w:id="0">
    <w:p w14:paraId="5EB6AA94" w14:textId="77777777" w:rsidR="00E520BA" w:rsidRDefault="00E520BA" w:rsidP="0069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224F5" w14:textId="25414027" w:rsidR="00FF6AE8" w:rsidRPr="00697420" w:rsidRDefault="00FF6AE8" w:rsidP="00697420">
    <w:pPr>
      <w:pStyle w:val="NoSpacing"/>
      <w:rPr>
        <w:rFonts w:cs="Arial"/>
        <w:color w:val="A6A6A6" w:themeColor="background1" w:themeShade="A6"/>
      </w:rPr>
    </w:pPr>
    <w:r w:rsidRPr="002A3EE8">
      <w:rPr>
        <w:rFonts w:cs="Arial"/>
        <w:color w:val="A6A6A6" w:themeColor="background1" w:themeShade="A6"/>
      </w:rPr>
      <w:t>2024/2</w:t>
    </w:r>
    <w:r>
      <w:rPr>
        <w:rFonts w:cs="Arial"/>
        <w:color w:val="A6A6A6" w:themeColor="background1" w:themeShade="A6"/>
      </w:rPr>
      <w:t xml:space="preserve"> – </w:t>
    </w:r>
    <w:r w:rsidRPr="00071DEF">
      <w:rPr>
        <w:rFonts w:cs="Arial"/>
        <w:color w:val="A6A6A6" w:themeColor="background1" w:themeShade="A6"/>
      </w:rPr>
      <w:t>ITCS</w:t>
    </w:r>
    <w:r>
      <w:rPr>
        <w:rFonts w:cs="Arial"/>
        <w:color w:val="A6A6A6" w:themeColor="background1" w:themeShade="A6"/>
      </w:rPr>
      <w:t>227</w:t>
    </w:r>
    <w:r w:rsidRPr="00071DEF">
      <w:rPr>
        <w:rFonts w:cs="Arial"/>
        <w:color w:val="A6A6A6" w:themeColor="background1" w:themeShade="A6"/>
      </w:rPr>
      <w:t xml:space="preserve"> – </w:t>
    </w:r>
    <w:r>
      <w:rPr>
        <w:rFonts w:cs="Arial"/>
        <w:color w:val="A6A6A6" w:themeColor="background1" w:themeShade="A6"/>
      </w:rPr>
      <w:t>Introduction to Data Science</w:t>
    </w:r>
    <w:r w:rsidRPr="002A3EE8">
      <w:rPr>
        <w:rFonts w:cs="Arial"/>
        <w:color w:val="A6A6A6" w:themeColor="background1" w:themeShade="A6"/>
      </w:rPr>
      <w:tab/>
    </w:r>
    <w:r w:rsidRPr="002A3EE8">
      <w:rPr>
        <w:rFonts w:cs="Arial"/>
        <w:color w:val="A6A6A6" w:themeColor="background1" w:themeShade="A6"/>
      </w:rPr>
      <w:ptab w:relativeTo="margin" w:alignment="right" w:leader="none"/>
    </w:r>
    <w:r w:rsidRPr="002A3EE8">
      <w:rPr>
        <w:rFonts w:cs="Arial"/>
        <w:color w:val="A6A6A6" w:themeColor="background1" w:themeShade="A6"/>
      </w:rPr>
      <w:t xml:space="preserve">Page </w:t>
    </w:r>
    <w:r w:rsidRPr="002A3EE8">
      <w:rPr>
        <w:rFonts w:cs="Arial"/>
        <w:color w:val="A6A6A6" w:themeColor="background1" w:themeShade="A6"/>
      </w:rPr>
      <w:fldChar w:fldCharType="begin"/>
    </w:r>
    <w:r w:rsidRPr="002A3EE8">
      <w:rPr>
        <w:rFonts w:cs="Arial"/>
        <w:color w:val="A6A6A6" w:themeColor="background1" w:themeShade="A6"/>
      </w:rPr>
      <w:instrText xml:space="preserve"> PAGE   \* MERGEFORMAT </w:instrText>
    </w:r>
    <w:r w:rsidRPr="002A3EE8">
      <w:rPr>
        <w:rFonts w:cs="Arial"/>
        <w:color w:val="A6A6A6" w:themeColor="background1" w:themeShade="A6"/>
      </w:rPr>
      <w:fldChar w:fldCharType="separate"/>
    </w:r>
    <w:r>
      <w:rPr>
        <w:rFonts w:cs="Arial"/>
        <w:color w:val="A6A6A6" w:themeColor="background1" w:themeShade="A6"/>
      </w:rPr>
      <w:t>4</w:t>
    </w:r>
    <w:r w:rsidRPr="002A3EE8">
      <w:rPr>
        <w:rFonts w:cs="Arial"/>
        <w:color w:val="A6A6A6" w:themeColor="background1" w:themeShade="A6"/>
      </w:rPr>
      <w:fldChar w:fldCharType="end"/>
    </w:r>
    <w:r w:rsidRPr="002A3EE8">
      <w:rPr>
        <w:rFonts w:cs="Arial"/>
        <w:color w:val="A6A6A6" w:themeColor="background1" w:themeShade="A6"/>
      </w:rPr>
      <w:t xml:space="preserve"> | </w:t>
    </w:r>
    <w:r w:rsidRPr="002A3EE8">
      <w:rPr>
        <w:rFonts w:cs="Arial"/>
        <w:color w:val="A6A6A6" w:themeColor="background1" w:themeShade="A6"/>
      </w:rPr>
      <w:fldChar w:fldCharType="begin"/>
    </w:r>
    <w:r w:rsidRPr="002A3EE8">
      <w:rPr>
        <w:rFonts w:cs="Arial"/>
        <w:color w:val="A6A6A6" w:themeColor="background1" w:themeShade="A6"/>
      </w:rPr>
      <w:instrText xml:space="preserve"> NUMPAGES  \* Arabic  \* MERGEFORMAT </w:instrText>
    </w:r>
    <w:r w:rsidRPr="002A3EE8">
      <w:rPr>
        <w:rFonts w:cs="Arial"/>
        <w:color w:val="A6A6A6" w:themeColor="background1" w:themeShade="A6"/>
      </w:rPr>
      <w:fldChar w:fldCharType="separate"/>
    </w:r>
    <w:r>
      <w:rPr>
        <w:rFonts w:cs="Arial"/>
        <w:color w:val="A6A6A6" w:themeColor="background1" w:themeShade="A6"/>
      </w:rPr>
      <w:t>5</w:t>
    </w:r>
    <w:r w:rsidRPr="002A3EE8">
      <w:rPr>
        <w:rFonts w:cs="Arial"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21FA9" w14:textId="77777777" w:rsidR="00E520BA" w:rsidRDefault="00E520BA" w:rsidP="00697420">
      <w:pPr>
        <w:spacing w:after="0" w:line="240" w:lineRule="auto"/>
      </w:pPr>
      <w:r>
        <w:separator/>
      </w:r>
    </w:p>
  </w:footnote>
  <w:footnote w:type="continuationSeparator" w:id="0">
    <w:p w14:paraId="7BD8CD1E" w14:textId="77777777" w:rsidR="00E520BA" w:rsidRDefault="00E520BA" w:rsidP="0069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2825C" w14:textId="4ACD7878" w:rsidR="00FF6AE8" w:rsidRPr="0010739E" w:rsidRDefault="00D1630C" w:rsidP="0010739E">
    <w:pPr>
      <w:pStyle w:val="Header"/>
      <w:jc w:val="right"/>
    </w:pPr>
    <w:r w:rsidRPr="00D1630C">
      <w:rPr>
        <w:rStyle w:val="SubtleEmphasis"/>
      </w:rPr>
      <w:t>ITCS227_Lab0</w:t>
    </w:r>
    <w:r>
      <w:rPr>
        <w:rStyle w:val="SubtleEmphasis"/>
      </w:rPr>
      <w:t>6</w:t>
    </w:r>
    <w:r w:rsidRPr="00D1630C">
      <w:rPr>
        <w:rStyle w:val="SubtleEmphasis"/>
      </w:rPr>
      <w:t>_Assignment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F8FF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93E23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16449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D6684B"/>
    <w:multiLevelType w:val="hybridMultilevel"/>
    <w:tmpl w:val="05C23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63C22"/>
    <w:multiLevelType w:val="hybridMultilevel"/>
    <w:tmpl w:val="4A585F3E"/>
    <w:lvl w:ilvl="0" w:tplc="265299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7C5DD8"/>
    <w:multiLevelType w:val="multilevel"/>
    <w:tmpl w:val="BE26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D76BA"/>
    <w:multiLevelType w:val="hybridMultilevel"/>
    <w:tmpl w:val="24B0F6B4"/>
    <w:lvl w:ilvl="0" w:tplc="F1F04CE8">
      <w:start w:val="3"/>
      <w:numFmt w:val="bullet"/>
      <w:lvlText w:val="-"/>
      <w:lvlJc w:val="left"/>
      <w:pPr>
        <w:ind w:left="1224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13D91C55"/>
    <w:multiLevelType w:val="hybridMultilevel"/>
    <w:tmpl w:val="4B40484E"/>
    <w:lvl w:ilvl="0" w:tplc="F1F04CE8">
      <w:start w:val="3"/>
      <w:numFmt w:val="bullet"/>
      <w:lvlText w:val="-"/>
      <w:lvlJc w:val="left"/>
      <w:pPr>
        <w:ind w:left="1224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607C8"/>
    <w:multiLevelType w:val="hybridMultilevel"/>
    <w:tmpl w:val="88A6F3F6"/>
    <w:lvl w:ilvl="0" w:tplc="0409000F">
      <w:start w:val="1"/>
      <w:numFmt w:val="decimal"/>
      <w:lvlText w:val="%1."/>
      <w:lvlJc w:val="left"/>
      <w:pPr>
        <w:ind w:left="1224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652A9"/>
    <w:multiLevelType w:val="hybridMultilevel"/>
    <w:tmpl w:val="792E3440"/>
    <w:lvl w:ilvl="0" w:tplc="B2BEA3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31E7D"/>
    <w:multiLevelType w:val="hybridMultilevel"/>
    <w:tmpl w:val="82162050"/>
    <w:lvl w:ilvl="0" w:tplc="F1F04CE8">
      <w:start w:val="1"/>
      <w:numFmt w:val="bullet"/>
      <w:lvlText w:val="-"/>
      <w:lvlJc w:val="left"/>
      <w:pPr>
        <w:ind w:left="122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2AFE1909"/>
    <w:multiLevelType w:val="hybridMultilevel"/>
    <w:tmpl w:val="4B1E4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2344"/>
    <w:multiLevelType w:val="hybridMultilevel"/>
    <w:tmpl w:val="995242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A0902"/>
    <w:multiLevelType w:val="hybridMultilevel"/>
    <w:tmpl w:val="BDBA3ABA"/>
    <w:lvl w:ilvl="0" w:tplc="1A94E52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26353"/>
    <w:multiLevelType w:val="hybridMultilevel"/>
    <w:tmpl w:val="2A6A7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638E3"/>
    <w:multiLevelType w:val="hybridMultilevel"/>
    <w:tmpl w:val="3CB2FC1C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E695C"/>
    <w:multiLevelType w:val="hybridMultilevel"/>
    <w:tmpl w:val="ED8A74E2"/>
    <w:lvl w:ilvl="0" w:tplc="880483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147D"/>
    <w:multiLevelType w:val="multilevel"/>
    <w:tmpl w:val="7BE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549DF"/>
    <w:multiLevelType w:val="hybridMultilevel"/>
    <w:tmpl w:val="4B88FEF6"/>
    <w:lvl w:ilvl="0" w:tplc="5F1AC5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003370"/>
    <w:multiLevelType w:val="multilevel"/>
    <w:tmpl w:val="089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27050"/>
    <w:multiLevelType w:val="hybridMultilevel"/>
    <w:tmpl w:val="05C23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92321"/>
    <w:multiLevelType w:val="hybridMultilevel"/>
    <w:tmpl w:val="2FB249AE"/>
    <w:lvl w:ilvl="0" w:tplc="CCFA39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5D64"/>
    <w:multiLevelType w:val="multilevel"/>
    <w:tmpl w:val="1FE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C7974"/>
    <w:multiLevelType w:val="multilevel"/>
    <w:tmpl w:val="727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177BC"/>
    <w:multiLevelType w:val="hybridMultilevel"/>
    <w:tmpl w:val="E47ACC48"/>
    <w:lvl w:ilvl="0" w:tplc="64544A3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83C45"/>
    <w:multiLevelType w:val="hybridMultilevel"/>
    <w:tmpl w:val="84180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A6C31"/>
    <w:multiLevelType w:val="hybridMultilevel"/>
    <w:tmpl w:val="CC9E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9025C"/>
    <w:multiLevelType w:val="hybridMultilevel"/>
    <w:tmpl w:val="44CCDCC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65E444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7764F"/>
    <w:multiLevelType w:val="multilevel"/>
    <w:tmpl w:val="829878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3B172E0"/>
    <w:multiLevelType w:val="multilevel"/>
    <w:tmpl w:val="AAF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B34DF"/>
    <w:multiLevelType w:val="hybridMultilevel"/>
    <w:tmpl w:val="E98C575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65E444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C341C"/>
    <w:multiLevelType w:val="hybridMultilevel"/>
    <w:tmpl w:val="5CAEF1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60E15FB3"/>
    <w:multiLevelType w:val="hybridMultilevel"/>
    <w:tmpl w:val="5B6813D0"/>
    <w:lvl w:ilvl="0" w:tplc="65E44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6894527F"/>
    <w:multiLevelType w:val="hybridMultilevel"/>
    <w:tmpl w:val="ED56AB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9E1564"/>
    <w:multiLevelType w:val="hybridMultilevel"/>
    <w:tmpl w:val="DE4E11F4"/>
    <w:lvl w:ilvl="0" w:tplc="FBD4BD80">
      <w:start w:val="1"/>
      <w:numFmt w:val="lowerRoman"/>
      <w:lvlText w:val="%1."/>
      <w:lvlJc w:val="left"/>
      <w:pPr>
        <w:ind w:left="14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697FE2"/>
    <w:multiLevelType w:val="hybridMultilevel"/>
    <w:tmpl w:val="2524579A"/>
    <w:lvl w:ilvl="0" w:tplc="A398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7B01FE"/>
    <w:multiLevelType w:val="hybridMultilevel"/>
    <w:tmpl w:val="0A64217A"/>
    <w:lvl w:ilvl="0" w:tplc="93049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56AC6"/>
    <w:multiLevelType w:val="hybridMultilevel"/>
    <w:tmpl w:val="2A6A7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D6657"/>
    <w:multiLevelType w:val="hybridMultilevel"/>
    <w:tmpl w:val="D80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59419">
    <w:abstractNumId w:val="29"/>
  </w:num>
  <w:num w:numId="2" w16cid:durableId="522088933">
    <w:abstractNumId w:val="17"/>
  </w:num>
  <w:num w:numId="3" w16cid:durableId="872234003">
    <w:abstractNumId w:val="23"/>
  </w:num>
  <w:num w:numId="4" w16cid:durableId="878009173">
    <w:abstractNumId w:val="5"/>
  </w:num>
  <w:num w:numId="5" w16cid:durableId="1209758001">
    <w:abstractNumId w:val="38"/>
  </w:num>
  <w:num w:numId="6" w16cid:durableId="1786387943">
    <w:abstractNumId w:val="9"/>
  </w:num>
  <w:num w:numId="7" w16cid:durableId="382487246">
    <w:abstractNumId w:val="19"/>
  </w:num>
  <w:num w:numId="8" w16cid:durableId="1875993308">
    <w:abstractNumId w:val="22"/>
  </w:num>
  <w:num w:numId="9" w16cid:durableId="171720312">
    <w:abstractNumId w:val="0"/>
  </w:num>
  <w:num w:numId="10" w16cid:durableId="116412525">
    <w:abstractNumId w:val="1"/>
  </w:num>
  <w:num w:numId="11" w16cid:durableId="699208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8729986">
    <w:abstractNumId w:val="2"/>
  </w:num>
  <w:num w:numId="13" w16cid:durableId="1946501344">
    <w:abstractNumId w:val="28"/>
  </w:num>
  <w:num w:numId="14" w16cid:durableId="1935361554">
    <w:abstractNumId w:val="26"/>
  </w:num>
  <w:num w:numId="15" w16cid:durableId="603272188">
    <w:abstractNumId w:val="30"/>
  </w:num>
  <w:num w:numId="16" w16cid:durableId="679239466">
    <w:abstractNumId w:val="33"/>
  </w:num>
  <w:num w:numId="17" w16cid:durableId="331179644">
    <w:abstractNumId w:val="35"/>
  </w:num>
  <w:num w:numId="18" w16cid:durableId="1498226174">
    <w:abstractNumId w:val="36"/>
  </w:num>
  <w:num w:numId="19" w16cid:durableId="1967734983">
    <w:abstractNumId w:val="14"/>
  </w:num>
  <w:num w:numId="20" w16cid:durableId="1608122669">
    <w:abstractNumId w:val="31"/>
  </w:num>
  <w:num w:numId="21" w16cid:durableId="975571054">
    <w:abstractNumId w:val="20"/>
  </w:num>
  <w:num w:numId="22" w16cid:durableId="1202521709">
    <w:abstractNumId w:val="3"/>
  </w:num>
  <w:num w:numId="23" w16cid:durableId="551574681">
    <w:abstractNumId w:val="11"/>
  </w:num>
  <w:num w:numId="24" w16cid:durableId="1695688451">
    <w:abstractNumId w:val="6"/>
  </w:num>
  <w:num w:numId="25" w16cid:durableId="889222326">
    <w:abstractNumId w:val="27"/>
  </w:num>
  <w:num w:numId="26" w16cid:durableId="196042350">
    <w:abstractNumId w:val="32"/>
  </w:num>
  <w:num w:numId="27" w16cid:durableId="912009814">
    <w:abstractNumId w:val="13"/>
  </w:num>
  <w:num w:numId="28" w16cid:durableId="1508904344">
    <w:abstractNumId w:val="25"/>
  </w:num>
  <w:num w:numId="29" w16cid:durableId="1478374690">
    <w:abstractNumId w:val="4"/>
  </w:num>
  <w:num w:numId="30" w16cid:durableId="349918802">
    <w:abstractNumId w:val="21"/>
  </w:num>
  <w:num w:numId="31" w16cid:durableId="1918174434">
    <w:abstractNumId w:val="18"/>
  </w:num>
  <w:num w:numId="32" w16cid:durableId="1731878478">
    <w:abstractNumId w:val="7"/>
  </w:num>
  <w:num w:numId="33" w16cid:durableId="1061753492">
    <w:abstractNumId w:val="15"/>
  </w:num>
  <w:num w:numId="34" w16cid:durableId="1187719906">
    <w:abstractNumId w:val="8"/>
  </w:num>
  <w:num w:numId="35" w16cid:durableId="1842039882">
    <w:abstractNumId w:val="34"/>
  </w:num>
  <w:num w:numId="36" w16cid:durableId="1064838038">
    <w:abstractNumId w:val="28"/>
  </w:num>
  <w:num w:numId="37" w16cid:durableId="379129974">
    <w:abstractNumId w:val="10"/>
  </w:num>
  <w:num w:numId="38" w16cid:durableId="1305813002">
    <w:abstractNumId w:val="24"/>
  </w:num>
  <w:num w:numId="39" w16cid:durableId="752895474">
    <w:abstractNumId w:val="37"/>
  </w:num>
  <w:num w:numId="40" w16cid:durableId="1700543711">
    <w:abstractNumId w:val="12"/>
  </w:num>
  <w:num w:numId="41" w16cid:durableId="21121924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0F"/>
    <w:rsid w:val="00002556"/>
    <w:rsid w:val="000031E3"/>
    <w:rsid w:val="00014F16"/>
    <w:rsid w:val="00016C67"/>
    <w:rsid w:val="00017D49"/>
    <w:rsid w:val="00022C77"/>
    <w:rsid w:val="00026D33"/>
    <w:rsid w:val="00037DA9"/>
    <w:rsid w:val="00043D47"/>
    <w:rsid w:val="00047F29"/>
    <w:rsid w:val="00063B84"/>
    <w:rsid w:val="000802A7"/>
    <w:rsid w:val="00082299"/>
    <w:rsid w:val="000A028F"/>
    <w:rsid w:val="000A2698"/>
    <w:rsid w:val="000A3F32"/>
    <w:rsid w:val="000A4E57"/>
    <w:rsid w:val="000B321D"/>
    <w:rsid w:val="000C3BDD"/>
    <w:rsid w:val="000C66F6"/>
    <w:rsid w:val="000D380E"/>
    <w:rsid w:val="000E62F7"/>
    <w:rsid w:val="000E6953"/>
    <w:rsid w:val="000F4382"/>
    <w:rsid w:val="001032E4"/>
    <w:rsid w:val="00104C20"/>
    <w:rsid w:val="0010739E"/>
    <w:rsid w:val="00110D25"/>
    <w:rsid w:val="001222CD"/>
    <w:rsid w:val="001271EF"/>
    <w:rsid w:val="00127A1E"/>
    <w:rsid w:val="00142868"/>
    <w:rsid w:val="00144A09"/>
    <w:rsid w:val="00144D34"/>
    <w:rsid w:val="00146821"/>
    <w:rsid w:val="00154349"/>
    <w:rsid w:val="001560B2"/>
    <w:rsid w:val="001612B3"/>
    <w:rsid w:val="00197C94"/>
    <w:rsid w:val="001A2FDF"/>
    <w:rsid w:val="001A427D"/>
    <w:rsid w:val="001A450F"/>
    <w:rsid w:val="001B30FA"/>
    <w:rsid w:val="001D3785"/>
    <w:rsid w:val="001E600F"/>
    <w:rsid w:val="001E6502"/>
    <w:rsid w:val="001F5229"/>
    <w:rsid w:val="001F77A8"/>
    <w:rsid w:val="002001D2"/>
    <w:rsid w:val="00215830"/>
    <w:rsid w:val="002218ED"/>
    <w:rsid w:val="00231DF3"/>
    <w:rsid w:val="002337A0"/>
    <w:rsid w:val="00233FA0"/>
    <w:rsid w:val="002424B6"/>
    <w:rsid w:val="00254D98"/>
    <w:rsid w:val="00257A3D"/>
    <w:rsid w:val="00284BB0"/>
    <w:rsid w:val="002B430E"/>
    <w:rsid w:val="002C3FF7"/>
    <w:rsid w:val="002C504C"/>
    <w:rsid w:val="002D04A1"/>
    <w:rsid w:val="002D3DB0"/>
    <w:rsid w:val="002E76AF"/>
    <w:rsid w:val="002E79DC"/>
    <w:rsid w:val="002E7AD3"/>
    <w:rsid w:val="002F0A42"/>
    <w:rsid w:val="002F7786"/>
    <w:rsid w:val="00302546"/>
    <w:rsid w:val="0030660F"/>
    <w:rsid w:val="00312F52"/>
    <w:rsid w:val="00320FF1"/>
    <w:rsid w:val="00325FBA"/>
    <w:rsid w:val="0032778E"/>
    <w:rsid w:val="0034175A"/>
    <w:rsid w:val="0034207E"/>
    <w:rsid w:val="00344F9B"/>
    <w:rsid w:val="003567DC"/>
    <w:rsid w:val="0037195F"/>
    <w:rsid w:val="003728A8"/>
    <w:rsid w:val="00375C8A"/>
    <w:rsid w:val="00380A6B"/>
    <w:rsid w:val="00385E98"/>
    <w:rsid w:val="003979F7"/>
    <w:rsid w:val="003A4447"/>
    <w:rsid w:val="003A7E8A"/>
    <w:rsid w:val="003B01AA"/>
    <w:rsid w:val="003B297D"/>
    <w:rsid w:val="003C2C29"/>
    <w:rsid w:val="003C3DA7"/>
    <w:rsid w:val="003E092B"/>
    <w:rsid w:val="003F7301"/>
    <w:rsid w:val="004076A4"/>
    <w:rsid w:val="00413AEE"/>
    <w:rsid w:val="004260FF"/>
    <w:rsid w:val="0044464E"/>
    <w:rsid w:val="004451CE"/>
    <w:rsid w:val="00455EE2"/>
    <w:rsid w:val="00462640"/>
    <w:rsid w:val="00463304"/>
    <w:rsid w:val="0046395A"/>
    <w:rsid w:val="00470506"/>
    <w:rsid w:val="00474828"/>
    <w:rsid w:val="00484BE1"/>
    <w:rsid w:val="0048779E"/>
    <w:rsid w:val="004878C1"/>
    <w:rsid w:val="004A7D57"/>
    <w:rsid w:val="004B6B32"/>
    <w:rsid w:val="004C3020"/>
    <w:rsid w:val="004C5058"/>
    <w:rsid w:val="004D02DB"/>
    <w:rsid w:val="004E0E49"/>
    <w:rsid w:val="004E0FB6"/>
    <w:rsid w:val="004E4266"/>
    <w:rsid w:val="004E58A9"/>
    <w:rsid w:val="004F26FB"/>
    <w:rsid w:val="004F5433"/>
    <w:rsid w:val="005033D2"/>
    <w:rsid w:val="0051359F"/>
    <w:rsid w:val="0051515D"/>
    <w:rsid w:val="00521270"/>
    <w:rsid w:val="0053331A"/>
    <w:rsid w:val="005419C7"/>
    <w:rsid w:val="00546866"/>
    <w:rsid w:val="005537A8"/>
    <w:rsid w:val="0055445E"/>
    <w:rsid w:val="00555881"/>
    <w:rsid w:val="0056628F"/>
    <w:rsid w:val="0057001B"/>
    <w:rsid w:val="0058086F"/>
    <w:rsid w:val="005A2B66"/>
    <w:rsid w:val="005B5C6D"/>
    <w:rsid w:val="005B710D"/>
    <w:rsid w:val="005C739C"/>
    <w:rsid w:val="005C7F54"/>
    <w:rsid w:val="005D13C9"/>
    <w:rsid w:val="005E1687"/>
    <w:rsid w:val="005E7984"/>
    <w:rsid w:val="00606F98"/>
    <w:rsid w:val="00607421"/>
    <w:rsid w:val="00612D03"/>
    <w:rsid w:val="0062185D"/>
    <w:rsid w:val="00642C5C"/>
    <w:rsid w:val="00650CC8"/>
    <w:rsid w:val="00651AB3"/>
    <w:rsid w:val="00652125"/>
    <w:rsid w:val="00671DEF"/>
    <w:rsid w:val="006852B6"/>
    <w:rsid w:val="006861CF"/>
    <w:rsid w:val="006913CD"/>
    <w:rsid w:val="00693A6F"/>
    <w:rsid w:val="00697420"/>
    <w:rsid w:val="006A7253"/>
    <w:rsid w:val="006A7A27"/>
    <w:rsid w:val="006C17DE"/>
    <w:rsid w:val="006C6793"/>
    <w:rsid w:val="006D57DA"/>
    <w:rsid w:val="006E4D12"/>
    <w:rsid w:val="00720D13"/>
    <w:rsid w:val="007215CA"/>
    <w:rsid w:val="00724B9E"/>
    <w:rsid w:val="00737FF9"/>
    <w:rsid w:val="00746A3D"/>
    <w:rsid w:val="00755994"/>
    <w:rsid w:val="0075672C"/>
    <w:rsid w:val="00762F8E"/>
    <w:rsid w:val="00763489"/>
    <w:rsid w:val="007719B4"/>
    <w:rsid w:val="0078464C"/>
    <w:rsid w:val="00790A5A"/>
    <w:rsid w:val="00792209"/>
    <w:rsid w:val="007923EC"/>
    <w:rsid w:val="007A6330"/>
    <w:rsid w:val="007B0135"/>
    <w:rsid w:val="007B4108"/>
    <w:rsid w:val="007B4580"/>
    <w:rsid w:val="007E30B9"/>
    <w:rsid w:val="007F7D6F"/>
    <w:rsid w:val="00802000"/>
    <w:rsid w:val="00803E69"/>
    <w:rsid w:val="0081183F"/>
    <w:rsid w:val="00814ED2"/>
    <w:rsid w:val="0082382E"/>
    <w:rsid w:val="008255EA"/>
    <w:rsid w:val="00826782"/>
    <w:rsid w:val="00826C97"/>
    <w:rsid w:val="00827BFE"/>
    <w:rsid w:val="00833529"/>
    <w:rsid w:val="00837D68"/>
    <w:rsid w:val="00846E0F"/>
    <w:rsid w:val="00855E17"/>
    <w:rsid w:val="00856681"/>
    <w:rsid w:val="00877C3E"/>
    <w:rsid w:val="00880F14"/>
    <w:rsid w:val="00884E46"/>
    <w:rsid w:val="00886A1A"/>
    <w:rsid w:val="0089364A"/>
    <w:rsid w:val="008A023D"/>
    <w:rsid w:val="008A1919"/>
    <w:rsid w:val="008C0F92"/>
    <w:rsid w:val="008C4504"/>
    <w:rsid w:val="008D29B3"/>
    <w:rsid w:val="008D56FD"/>
    <w:rsid w:val="008D57CB"/>
    <w:rsid w:val="008D7B3F"/>
    <w:rsid w:val="008E2A82"/>
    <w:rsid w:val="008E759C"/>
    <w:rsid w:val="008E7662"/>
    <w:rsid w:val="008F55F4"/>
    <w:rsid w:val="008F61EF"/>
    <w:rsid w:val="009045F1"/>
    <w:rsid w:val="009137C7"/>
    <w:rsid w:val="00921EBB"/>
    <w:rsid w:val="00931B82"/>
    <w:rsid w:val="00945E8C"/>
    <w:rsid w:val="009532D4"/>
    <w:rsid w:val="00966E82"/>
    <w:rsid w:val="00984BBD"/>
    <w:rsid w:val="009908A5"/>
    <w:rsid w:val="009A6B59"/>
    <w:rsid w:val="009B079C"/>
    <w:rsid w:val="009B44C2"/>
    <w:rsid w:val="009D725A"/>
    <w:rsid w:val="009E1BB4"/>
    <w:rsid w:val="009F1083"/>
    <w:rsid w:val="00A0329A"/>
    <w:rsid w:val="00A06AE2"/>
    <w:rsid w:val="00A10317"/>
    <w:rsid w:val="00A129EB"/>
    <w:rsid w:val="00A13F60"/>
    <w:rsid w:val="00A279EC"/>
    <w:rsid w:val="00A36BD7"/>
    <w:rsid w:val="00A43FF6"/>
    <w:rsid w:val="00A675A3"/>
    <w:rsid w:val="00A7473A"/>
    <w:rsid w:val="00A80F39"/>
    <w:rsid w:val="00A82BD1"/>
    <w:rsid w:val="00A872DA"/>
    <w:rsid w:val="00A90A32"/>
    <w:rsid w:val="00AA0B3C"/>
    <w:rsid w:val="00AA3EDA"/>
    <w:rsid w:val="00AA7623"/>
    <w:rsid w:val="00AB25F4"/>
    <w:rsid w:val="00AC025F"/>
    <w:rsid w:val="00AD2E3B"/>
    <w:rsid w:val="00AD38BE"/>
    <w:rsid w:val="00AF10FE"/>
    <w:rsid w:val="00AF6D80"/>
    <w:rsid w:val="00B208AD"/>
    <w:rsid w:val="00B24CCE"/>
    <w:rsid w:val="00B24FD1"/>
    <w:rsid w:val="00B350DB"/>
    <w:rsid w:val="00B47A5E"/>
    <w:rsid w:val="00B6075D"/>
    <w:rsid w:val="00B70567"/>
    <w:rsid w:val="00B73210"/>
    <w:rsid w:val="00B73A0F"/>
    <w:rsid w:val="00B77BE1"/>
    <w:rsid w:val="00B850B2"/>
    <w:rsid w:val="00B95336"/>
    <w:rsid w:val="00BA3EB9"/>
    <w:rsid w:val="00BB0C9E"/>
    <w:rsid w:val="00BB173F"/>
    <w:rsid w:val="00BB1A8A"/>
    <w:rsid w:val="00BB7511"/>
    <w:rsid w:val="00BD01C9"/>
    <w:rsid w:val="00BD3039"/>
    <w:rsid w:val="00BE166A"/>
    <w:rsid w:val="00BE28AE"/>
    <w:rsid w:val="00BE45FA"/>
    <w:rsid w:val="00C05716"/>
    <w:rsid w:val="00C1464C"/>
    <w:rsid w:val="00C14D98"/>
    <w:rsid w:val="00C216D8"/>
    <w:rsid w:val="00C24C27"/>
    <w:rsid w:val="00C413BE"/>
    <w:rsid w:val="00C549E9"/>
    <w:rsid w:val="00C565C5"/>
    <w:rsid w:val="00C674B9"/>
    <w:rsid w:val="00C67D19"/>
    <w:rsid w:val="00C73478"/>
    <w:rsid w:val="00C81D73"/>
    <w:rsid w:val="00CE080A"/>
    <w:rsid w:val="00CE1EFC"/>
    <w:rsid w:val="00CE2A2E"/>
    <w:rsid w:val="00CE4BE3"/>
    <w:rsid w:val="00CE7B09"/>
    <w:rsid w:val="00CF282E"/>
    <w:rsid w:val="00D12A49"/>
    <w:rsid w:val="00D1630C"/>
    <w:rsid w:val="00D225A5"/>
    <w:rsid w:val="00D22949"/>
    <w:rsid w:val="00D32A6E"/>
    <w:rsid w:val="00D45E58"/>
    <w:rsid w:val="00D50DDA"/>
    <w:rsid w:val="00D50E07"/>
    <w:rsid w:val="00D54DF6"/>
    <w:rsid w:val="00D60654"/>
    <w:rsid w:val="00D636F1"/>
    <w:rsid w:val="00D65554"/>
    <w:rsid w:val="00D752F7"/>
    <w:rsid w:val="00D817DF"/>
    <w:rsid w:val="00D923DA"/>
    <w:rsid w:val="00DA1CEE"/>
    <w:rsid w:val="00DA6E15"/>
    <w:rsid w:val="00DB33FA"/>
    <w:rsid w:val="00DB5574"/>
    <w:rsid w:val="00DC14D4"/>
    <w:rsid w:val="00DD0217"/>
    <w:rsid w:val="00DD1009"/>
    <w:rsid w:val="00DF0D89"/>
    <w:rsid w:val="00DF4FF1"/>
    <w:rsid w:val="00E0570F"/>
    <w:rsid w:val="00E10346"/>
    <w:rsid w:val="00E10834"/>
    <w:rsid w:val="00E11E02"/>
    <w:rsid w:val="00E1419C"/>
    <w:rsid w:val="00E14364"/>
    <w:rsid w:val="00E15E2D"/>
    <w:rsid w:val="00E218AF"/>
    <w:rsid w:val="00E2556D"/>
    <w:rsid w:val="00E439F2"/>
    <w:rsid w:val="00E51DC4"/>
    <w:rsid w:val="00E520BA"/>
    <w:rsid w:val="00E54DD4"/>
    <w:rsid w:val="00E55FCB"/>
    <w:rsid w:val="00E57867"/>
    <w:rsid w:val="00E70376"/>
    <w:rsid w:val="00E80A18"/>
    <w:rsid w:val="00E8148D"/>
    <w:rsid w:val="00E96B13"/>
    <w:rsid w:val="00EA0CA6"/>
    <w:rsid w:val="00EA4D45"/>
    <w:rsid w:val="00EA4EEB"/>
    <w:rsid w:val="00EA66AB"/>
    <w:rsid w:val="00EB141A"/>
    <w:rsid w:val="00EB4DB1"/>
    <w:rsid w:val="00EB6CAD"/>
    <w:rsid w:val="00EC19EF"/>
    <w:rsid w:val="00EC3E72"/>
    <w:rsid w:val="00ED6816"/>
    <w:rsid w:val="00EE3B8C"/>
    <w:rsid w:val="00EE64CD"/>
    <w:rsid w:val="00EF2B7B"/>
    <w:rsid w:val="00F00D18"/>
    <w:rsid w:val="00F06F58"/>
    <w:rsid w:val="00F07972"/>
    <w:rsid w:val="00F15655"/>
    <w:rsid w:val="00F3086F"/>
    <w:rsid w:val="00F312E8"/>
    <w:rsid w:val="00F336AF"/>
    <w:rsid w:val="00F43FA4"/>
    <w:rsid w:val="00F50DBF"/>
    <w:rsid w:val="00F53A7D"/>
    <w:rsid w:val="00F66C1F"/>
    <w:rsid w:val="00F73D11"/>
    <w:rsid w:val="00F836B2"/>
    <w:rsid w:val="00F97F4E"/>
    <w:rsid w:val="00FA2375"/>
    <w:rsid w:val="00FD045E"/>
    <w:rsid w:val="00FD5644"/>
    <w:rsid w:val="00FD6D20"/>
    <w:rsid w:val="00FE48E5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87225"/>
  <w15:chartTrackingRefBased/>
  <w15:docId w15:val="{A29C8369-555A-4380-A47B-4612704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3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5D"/>
    <w:pPr>
      <w:numPr>
        <w:numId w:val="13"/>
      </w:numPr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F1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="Arial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29A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18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D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D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D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D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D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D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20"/>
  </w:style>
  <w:style w:type="paragraph" w:styleId="Footer">
    <w:name w:val="footer"/>
    <w:basedOn w:val="Normal"/>
    <w:link w:val="FooterChar"/>
    <w:uiPriority w:val="99"/>
    <w:unhideWhenUsed/>
    <w:rsid w:val="0069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20"/>
  </w:style>
  <w:style w:type="paragraph" w:styleId="NoSpacing">
    <w:name w:val="No Spacing"/>
    <w:uiPriority w:val="1"/>
    <w:qFormat/>
    <w:rsid w:val="00720D13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character" w:styleId="SubtleEmphasis">
    <w:name w:val="Subtle Emphasis"/>
    <w:uiPriority w:val="19"/>
    <w:qFormat/>
    <w:rsid w:val="00697420"/>
  </w:style>
  <w:style w:type="character" w:styleId="Hyperlink">
    <w:name w:val="Hyperlink"/>
    <w:basedOn w:val="DefaultParagraphFont"/>
    <w:uiPriority w:val="99"/>
    <w:unhideWhenUsed/>
    <w:rsid w:val="00F6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C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85D"/>
    <w:rPr>
      <w:rFonts w:ascii="Arial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36F1"/>
    <w:rPr>
      <w:rFonts w:ascii="Arial" w:eastAsiaTheme="majorEastAsia" w:hAnsi="Arial" w:cs="Arial"/>
      <w:b/>
      <w:bCs/>
      <w:i/>
      <w:iCs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329A"/>
    <w:rPr>
      <w:rFonts w:ascii="Arial" w:eastAsiaTheme="majorEastAsia" w:hAnsi="Arial" w:cstheme="majorBidi"/>
      <w:i/>
      <w:color w:val="000000" w:themeColor="text1"/>
      <w:sz w:val="18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D4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07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72"/>
    <w:pPr>
      <w:spacing w:line="240" w:lineRule="auto"/>
    </w:pPr>
    <w:rPr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72"/>
    <w:rPr>
      <w:rFonts w:ascii="Arial" w:hAnsi="Arial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72"/>
    <w:rPr>
      <w:rFonts w:ascii="Arial" w:hAnsi="Arial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9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72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0A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DE"/>
    <w:pPr>
      <w:pBdr>
        <w:top w:val="single" w:sz="4" w:space="10" w:color="auto"/>
        <w:bottom w:val="single" w:sz="4" w:space="10" w:color="auto"/>
      </w:pBdr>
      <w:spacing w:before="120" w:after="120"/>
      <w:ind w:left="864" w:right="864"/>
    </w:pPr>
    <w:rPr>
      <w:i/>
      <w:iCs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DE"/>
    <w:rPr>
      <w:rFonts w:ascii="Arial" w:hAnsi="Arial"/>
      <w:i/>
      <w:iCs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6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7867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FBA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FBA"/>
    <w:rPr>
      <w:rFonts w:ascii="Arial" w:hAnsi="Arial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25F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5FBA"/>
    <w:pPr>
      <w:spacing w:after="0" w:line="240" w:lineRule="auto"/>
    </w:pPr>
    <w:rPr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5FBA"/>
    <w:rPr>
      <w:rFonts w:ascii="Arial" w:hAnsi="Arial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325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dsc\Dropbox\Teaching\MU_ITCS_227_Data-Science-Introduction_Sem2\WordTemplate_ITCS22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WordTemplate_ITCS227</Template>
  <TotalTime>293</TotalTime>
  <Pages>9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</dc:creator>
  <cp:keywords/>
  <dc:description/>
  <cp:lastModifiedBy>ONGSA RAKSALAM</cp:lastModifiedBy>
  <cp:revision>36</cp:revision>
  <cp:lastPrinted>2025-02-10T14:35:00Z</cp:lastPrinted>
  <dcterms:created xsi:type="dcterms:W3CDTF">2025-02-10T11:48:00Z</dcterms:created>
  <dcterms:modified xsi:type="dcterms:W3CDTF">2025-02-11T08:37:00Z</dcterms:modified>
</cp:coreProperties>
</file>